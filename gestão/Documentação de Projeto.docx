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9B18" w14:textId="77777777" w:rsidR="00126BE9" w:rsidRDefault="00126BE9">
      <w:r>
        <w:rPr>
          <w:noProof/>
          <w:color w:val="143F6A" w:themeColor="accent2" w:themeShade="80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732345AA" wp14:editId="2B3474A2">
            <wp:simplePos x="0" y="0"/>
            <wp:positionH relativeFrom="page">
              <wp:posOffset>4953000</wp:posOffset>
            </wp:positionH>
            <wp:positionV relativeFrom="paragraph">
              <wp:posOffset>-124460</wp:posOffset>
            </wp:positionV>
            <wp:extent cx="2600325" cy="855726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draoVal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06"/>
        <w:gridCol w:w="4194"/>
      </w:tblGrid>
      <w:tr w:rsidR="003A5480" w14:paraId="3ED3A316" w14:textId="77777777" w:rsidTr="0021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vAlign w:val="center"/>
          </w:tcPr>
          <w:p w14:paraId="6559BDCF" w14:textId="77777777" w:rsidR="003A5480" w:rsidRDefault="003A5480" w:rsidP="002107AF">
            <w:pPr>
              <w:spacing w:after="0"/>
              <w:jc w:val="left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66B37A8" wp14:editId="2A42E27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1234800" cy="1015200"/>
                  <wp:effectExtent l="0" t="0" r="381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PF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480" w14:paraId="4060459E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58246A9E" w14:textId="77777777" w:rsidR="003A5480" w:rsidRDefault="003A5480" w:rsidP="003A5480">
            <w:pPr>
              <w:spacing w:after="0"/>
              <w:jc w:val="left"/>
              <w:rPr>
                <w:b w:val="0"/>
                <w:sz w:val="28"/>
                <w:szCs w:val="28"/>
              </w:rPr>
            </w:pPr>
          </w:p>
          <w:p w14:paraId="081B1142" w14:textId="77777777" w:rsidR="003A5480" w:rsidRDefault="003A5480" w:rsidP="003A5480">
            <w:pPr>
              <w:spacing w:after="0"/>
              <w:jc w:val="left"/>
              <w:rPr>
                <w:sz w:val="28"/>
                <w:szCs w:val="28"/>
              </w:rPr>
            </w:pPr>
          </w:p>
          <w:p w14:paraId="1171CCFF" w14:textId="77777777" w:rsidR="003A5480" w:rsidRDefault="003A5480" w:rsidP="003A5480">
            <w:pPr>
              <w:spacing w:after="0"/>
              <w:jc w:val="left"/>
              <w:rPr>
                <w:b w:val="0"/>
                <w:sz w:val="28"/>
                <w:szCs w:val="28"/>
              </w:rPr>
            </w:pPr>
            <w:r w:rsidRPr="0020491F">
              <w:rPr>
                <w:sz w:val="28"/>
                <w:szCs w:val="28"/>
              </w:rPr>
              <w:t xml:space="preserve">Documentação de Projeto </w:t>
            </w:r>
          </w:p>
          <w:p w14:paraId="55D21911" w14:textId="77777777" w:rsidR="003A5480" w:rsidRDefault="003A5480" w:rsidP="003A5480">
            <w:pPr>
              <w:spacing w:after="120"/>
              <w:jc w:val="left"/>
              <w:rPr>
                <w:b w:val="0"/>
                <w:sz w:val="28"/>
                <w:szCs w:val="28"/>
              </w:rPr>
            </w:pPr>
          </w:p>
          <w:p w14:paraId="7818977C" w14:textId="77777777" w:rsidR="003A5480" w:rsidRDefault="003A5480" w:rsidP="003A5480">
            <w:pPr>
              <w:spacing w:after="0"/>
              <w:jc w:val="left"/>
              <w:rPr>
                <w:b w:val="0"/>
                <w:sz w:val="28"/>
                <w:szCs w:val="28"/>
              </w:rPr>
            </w:pPr>
          </w:p>
          <w:p w14:paraId="627868FB" w14:textId="77777777" w:rsidR="003A5480" w:rsidRDefault="003A5480" w:rsidP="003A5480">
            <w:pPr>
              <w:spacing w:after="0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3A5480" w14:paraId="7B9BDCF6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485B8F78" w14:textId="77777777" w:rsidR="003A5480" w:rsidRPr="000A2F0E" w:rsidRDefault="003A5480" w:rsidP="003A5480">
            <w:pPr>
              <w:ind w:hanging="105"/>
              <w:jc w:val="left"/>
              <w:rPr>
                <w:b w:val="0"/>
                <w:szCs w:val="24"/>
              </w:rPr>
            </w:pPr>
            <w:r w:rsidRPr="000A2F0E">
              <w:rPr>
                <w:b w:val="0"/>
                <w:szCs w:val="24"/>
              </w:rPr>
              <w:t>Cliente</w:t>
            </w:r>
          </w:p>
        </w:tc>
      </w:tr>
      <w:tr w:rsidR="003A5480" w14:paraId="234D3512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2578B890" w14:textId="77777777" w:rsidR="003A5480" w:rsidRPr="000A2F0E" w:rsidRDefault="003A5480" w:rsidP="003A5480">
            <w:pPr>
              <w:spacing w:line="360" w:lineRule="auto"/>
              <w:ind w:hanging="105"/>
              <w:jc w:val="left"/>
              <w:rPr>
                <w:color w:val="143F6A" w:themeColor="accent2" w:themeShade="80"/>
                <w:sz w:val="28"/>
                <w:szCs w:val="28"/>
              </w:rPr>
            </w:pPr>
            <w:r w:rsidRPr="000A2F0E">
              <w:rPr>
                <w:color w:val="143F6A" w:themeColor="accent2" w:themeShade="80"/>
                <w:sz w:val="28"/>
                <w:szCs w:val="28"/>
              </w:rPr>
              <w:fldChar w:fldCharType="begin">
                <w:ffData>
                  <w:name w:val="Cliente"/>
                  <w:enabled/>
                  <w:calcOnExit w:val="0"/>
                  <w:statusText w:type="text" w:val="Preencher com o nome do cliente"/>
                  <w:textInput>
                    <w:default w:val="Cliente"/>
                  </w:textInput>
                </w:ffData>
              </w:fldChar>
            </w:r>
            <w:bookmarkStart w:id="0" w:name="Cliente"/>
            <w:r w:rsidRPr="000A2F0E">
              <w:rPr>
                <w:color w:val="143F6A" w:themeColor="accent2" w:themeShade="80"/>
                <w:sz w:val="28"/>
                <w:szCs w:val="28"/>
              </w:rPr>
              <w:instrText xml:space="preserve"> FORMTEXT </w:instrText>
            </w:r>
            <w:r w:rsidRPr="000A2F0E">
              <w:rPr>
                <w:color w:val="143F6A" w:themeColor="accent2" w:themeShade="80"/>
                <w:sz w:val="28"/>
                <w:szCs w:val="28"/>
              </w:rPr>
            </w:r>
            <w:r w:rsidRPr="000A2F0E">
              <w:rPr>
                <w:color w:val="143F6A" w:themeColor="accent2" w:themeShade="80"/>
                <w:sz w:val="28"/>
                <w:szCs w:val="28"/>
              </w:rPr>
              <w:fldChar w:fldCharType="separate"/>
            </w:r>
            <w:r w:rsidRPr="000A2F0E">
              <w:rPr>
                <w:noProof/>
                <w:color w:val="143F6A" w:themeColor="accent2" w:themeShade="80"/>
                <w:sz w:val="28"/>
                <w:szCs w:val="28"/>
              </w:rPr>
              <w:t>Cliente</w:t>
            </w:r>
            <w:r w:rsidRPr="000A2F0E">
              <w:rPr>
                <w:color w:val="143F6A" w:themeColor="accent2" w:themeShade="80"/>
                <w:sz w:val="28"/>
                <w:szCs w:val="28"/>
              </w:rPr>
              <w:fldChar w:fldCharType="end"/>
            </w:r>
            <w:bookmarkEnd w:id="0"/>
          </w:p>
        </w:tc>
      </w:tr>
      <w:tr w:rsidR="003A5480" w14:paraId="7DAE1D6C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63F9B553" w14:textId="77777777" w:rsidR="003A5480" w:rsidRPr="000A2F0E" w:rsidRDefault="003A5480" w:rsidP="003A5480">
            <w:pPr>
              <w:ind w:hanging="105"/>
              <w:jc w:val="left"/>
              <w:rPr>
                <w:b w:val="0"/>
                <w:szCs w:val="24"/>
              </w:rPr>
            </w:pPr>
            <w:r w:rsidRPr="000A2F0E">
              <w:rPr>
                <w:b w:val="0"/>
                <w:szCs w:val="24"/>
              </w:rPr>
              <w:t>Projeto</w:t>
            </w:r>
          </w:p>
        </w:tc>
      </w:tr>
      <w:tr w:rsidR="003A5480" w14:paraId="22C47569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1BABA422" w14:textId="77777777" w:rsidR="003A5480" w:rsidRPr="000A2F0E" w:rsidRDefault="003A5480" w:rsidP="003A5480">
            <w:pPr>
              <w:spacing w:line="360" w:lineRule="auto"/>
              <w:ind w:hanging="105"/>
              <w:jc w:val="left"/>
              <w:rPr>
                <w:color w:val="143F6A" w:themeColor="accent2" w:themeShade="80"/>
                <w:sz w:val="24"/>
                <w:szCs w:val="24"/>
              </w:rPr>
            </w:pPr>
            <w:r w:rsidRPr="000A2F0E">
              <w:rPr>
                <w:color w:val="143F6A" w:themeColor="accent2" w:themeShade="80"/>
                <w:sz w:val="24"/>
                <w:szCs w:val="24"/>
              </w:rPr>
              <w:fldChar w:fldCharType="begin">
                <w:ffData>
                  <w:name w:val="Projeto"/>
                  <w:enabled/>
                  <w:calcOnExit w:val="0"/>
                  <w:statusText w:type="text" w:val="Preencher com o número e nome do projeto.  Exemplo:  00100 - Projeto de exemplo"/>
                  <w:textInput>
                    <w:default w:val="Projeto"/>
                  </w:textInput>
                </w:ffData>
              </w:fldChar>
            </w:r>
            <w:bookmarkStart w:id="1" w:name="Projeto"/>
            <w:r w:rsidRPr="000A2F0E">
              <w:rPr>
                <w:color w:val="143F6A" w:themeColor="accent2" w:themeShade="80"/>
                <w:sz w:val="24"/>
                <w:szCs w:val="24"/>
              </w:rPr>
              <w:instrText xml:space="preserve"> FORMTEXT </w:instrText>
            </w:r>
            <w:r w:rsidRPr="000A2F0E">
              <w:rPr>
                <w:color w:val="143F6A" w:themeColor="accent2" w:themeShade="80"/>
                <w:sz w:val="24"/>
                <w:szCs w:val="24"/>
              </w:rPr>
            </w:r>
            <w:r w:rsidRPr="000A2F0E">
              <w:rPr>
                <w:color w:val="143F6A" w:themeColor="accent2" w:themeShade="80"/>
                <w:sz w:val="24"/>
                <w:szCs w:val="24"/>
              </w:rPr>
              <w:fldChar w:fldCharType="separate"/>
            </w:r>
            <w:r w:rsidRPr="000A2F0E">
              <w:rPr>
                <w:noProof/>
                <w:color w:val="143F6A" w:themeColor="accent2" w:themeShade="80"/>
                <w:sz w:val="24"/>
                <w:szCs w:val="24"/>
              </w:rPr>
              <w:t>Projeto</w:t>
            </w:r>
            <w:r w:rsidRPr="000A2F0E">
              <w:rPr>
                <w:color w:val="143F6A" w:themeColor="accent2" w:themeShade="80"/>
                <w:sz w:val="24"/>
                <w:szCs w:val="24"/>
              </w:rPr>
              <w:fldChar w:fldCharType="end"/>
            </w:r>
            <w:bookmarkEnd w:id="1"/>
          </w:p>
        </w:tc>
      </w:tr>
      <w:tr w:rsidR="003A5480" w14:paraId="4F266ED6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2"/>
            <w:shd w:val="clear" w:color="auto" w:fill="auto"/>
          </w:tcPr>
          <w:p w14:paraId="65D8F471" w14:textId="77777777" w:rsidR="003A5480" w:rsidRDefault="003A5480" w:rsidP="003A5480">
            <w:pPr>
              <w:spacing w:line="360" w:lineRule="auto"/>
              <w:ind w:hanging="105"/>
              <w:jc w:val="left"/>
              <w:rPr>
                <w:b w:val="0"/>
                <w:color w:val="143F6A" w:themeColor="accent2" w:themeShade="80"/>
                <w:sz w:val="24"/>
                <w:szCs w:val="24"/>
              </w:rPr>
            </w:pPr>
          </w:p>
        </w:tc>
      </w:tr>
      <w:tr w:rsidR="003A5480" w14:paraId="2CABA154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14:paraId="1076F524" w14:textId="77777777" w:rsidR="003A5480" w:rsidRPr="000A2F0E" w:rsidRDefault="003A5480" w:rsidP="003A5480">
            <w:pPr>
              <w:ind w:hanging="105"/>
              <w:jc w:val="left"/>
              <w:rPr>
                <w:b w:val="0"/>
                <w:szCs w:val="24"/>
              </w:rPr>
            </w:pPr>
            <w:r w:rsidRPr="000A2F0E">
              <w:rPr>
                <w:b w:val="0"/>
                <w:szCs w:val="24"/>
              </w:rPr>
              <w:t>Data de Abertura</w:t>
            </w:r>
          </w:p>
        </w:tc>
        <w:tc>
          <w:tcPr>
            <w:tcW w:w="4194" w:type="dxa"/>
            <w:shd w:val="clear" w:color="auto" w:fill="auto"/>
          </w:tcPr>
          <w:p w14:paraId="3EA7210C" w14:textId="77777777" w:rsidR="003A5480" w:rsidRPr="000A2F0E" w:rsidRDefault="003A5480" w:rsidP="003A5480">
            <w:pPr>
              <w:ind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A2F0E">
              <w:rPr>
                <w:szCs w:val="24"/>
              </w:rPr>
              <w:t>Última Revisão</w:t>
            </w:r>
          </w:p>
        </w:tc>
      </w:tr>
      <w:tr w:rsidR="003A5480" w14:paraId="619C6E86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14:paraId="4F58D06F" w14:textId="77777777" w:rsidR="003A5480" w:rsidRPr="000A2F0E" w:rsidRDefault="003A5480" w:rsidP="003A5480">
            <w:pPr>
              <w:spacing w:line="360" w:lineRule="auto"/>
              <w:ind w:hanging="105"/>
              <w:jc w:val="left"/>
              <w:rPr>
                <w:color w:val="143F6A" w:themeColor="accent2" w:themeShade="80"/>
                <w:sz w:val="24"/>
                <w:szCs w:val="24"/>
              </w:rPr>
            </w:pPr>
            <w:r w:rsidRPr="000A2F0E">
              <w:rPr>
                <w:color w:val="242852" w:themeColor="text2"/>
                <w:sz w:val="24"/>
                <w:szCs w:val="24"/>
              </w:rPr>
              <w:fldChar w:fldCharType="begin">
                <w:ffData>
                  <w:name w:val="dataAbertura"/>
                  <w:enabled/>
                  <w:calcOnExit w:val="0"/>
                  <w:statusText w:type="text" w:val="Data de início do projeto, na forma dd/mm/aaaa"/>
                  <w:textInput>
                    <w:type w:val="date"/>
                  </w:textInput>
                </w:ffData>
              </w:fldChar>
            </w:r>
            <w:bookmarkStart w:id="2" w:name="dataAbertura"/>
            <w:r w:rsidRPr="000A2F0E">
              <w:rPr>
                <w:color w:val="242852" w:themeColor="text2"/>
                <w:sz w:val="24"/>
                <w:szCs w:val="24"/>
              </w:rPr>
              <w:instrText xml:space="preserve"> FORMTEXT </w:instrText>
            </w:r>
            <w:r w:rsidRPr="000A2F0E">
              <w:rPr>
                <w:color w:val="242852" w:themeColor="text2"/>
                <w:sz w:val="24"/>
                <w:szCs w:val="24"/>
              </w:rPr>
            </w:r>
            <w:r w:rsidRPr="000A2F0E">
              <w:rPr>
                <w:color w:val="242852" w:themeColor="text2"/>
                <w:sz w:val="24"/>
                <w:szCs w:val="24"/>
              </w:rPr>
              <w:fldChar w:fldCharType="separate"/>
            </w:r>
            <w:r w:rsidRPr="000A2F0E">
              <w:rPr>
                <w:noProof/>
                <w:color w:val="242852" w:themeColor="text2"/>
                <w:sz w:val="24"/>
                <w:szCs w:val="24"/>
              </w:rPr>
              <w:t> </w:t>
            </w:r>
            <w:r w:rsidRPr="000A2F0E">
              <w:rPr>
                <w:noProof/>
                <w:color w:val="242852" w:themeColor="text2"/>
                <w:sz w:val="24"/>
                <w:szCs w:val="24"/>
              </w:rPr>
              <w:t> </w:t>
            </w:r>
            <w:r w:rsidRPr="000A2F0E">
              <w:rPr>
                <w:noProof/>
                <w:color w:val="242852" w:themeColor="text2"/>
                <w:sz w:val="24"/>
                <w:szCs w:val="24"/>
              </w:rPr>
              <w:t> </w:t>
            </w:r>
            <w:r w:rsidRPr="000A2F0E">
              <w:rPr>
                <w:noProof/>
                <w:color w:val="242852" w:themeColor="text2"/>
                <w:sz w:val="24"/>
                <w:szCs w:val="24"/>
              </w:rPr>
              <w:t> </w:t>
            </w:r>
            <w:r w:rsidRPr="000A2F0E">
              <w:rPr>
                <w:noProof/>
                <w:color w:val="242852" w:themeColor="text2"/>
                <w:sz w:val="24"/>
                <w:szCs w:val="24"/>
              </w:rPr>
              <w:t> </w:t>
            </w:r>
            <w:r w:rsidRPr="000A2F0E">
              <w:rPr>
                <w:color w:val="242852" w:themeColor="text2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4194" w:type="dxa"/>
            <w:shd w:val="clear" w:color="auto" w:fill="auto"/>
          </w:tcPr>
          <w:p w14:paraId="1D40FFA7" w14:textId="77777777" w:rsidR="003A5480" w:rsidRPr="003E2955" w:rsidRDefault="003A5480" w:rsidP="003A5480">
            <w:pPr>
              <w:ind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43F6A" w:themeColor="accent2" w:themeShade="80"/>
                <w:sz w:val="24"/>
                <w:szCs w:val="24"/>
              </w:rPr>
            </w:pPr>
            <w:r>
              <w:rPr>
                <w:b/>
                <w:color w:val="242852" w:themeColor="text2"/>
                <w:sz w:val="24"/>
                <w:szCs w:val="24"/>
              </w:rPr>
              <w:fldChar w:fldCharType="begin">
                <w:ffData>
                  <w:name w:val="dataAtualiz"/>
                  <w:enabled/>
                  <w:calcOnExit w:val="0"/>
                  <w:statusText w:type="text" w:val="Data da última alteração do projeto, na forma dd/mm/aaaa"/>
                  <w:textInput>
                    <w:type w:val="date"/>
                  </w:textInput>
                </w:ffData>
              </w:fldChar>
            </w:r>
            <w:bookmarkStart w:id="3" w:name="dataAtualiz"/>
            <w:r>
              <w:rPr>
                <w:b/>
                <w:color w:val="242852" w:themeColor="text2"/>
                <w:sz w:val="24"/>
                <w:szCs w:val="24"/>
              </w:rPr>
              <w:instrText xml:space="preserve"> FORMTEXT </w:instrText>
            </w:r>
            <w:r>
              <w:rPr>
                <w:b/>
                <w:color w:val="242852" w:themeColor="text2"/>
                <w:sz w:val="24"/>
                <w:szCs w:val="24"/>
              </w:rPr>
            </w:r>
            <w:r>
              <w:rPr>
                <w:b/>
                <w:color w:val="242852" w:themeColor="text2"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color w:val="242852" w:themeColor="text2"/>
                <w:sz w:val="24"/>
                <w:szCs w:val="24"/>
              </w:rPr>
              <w:t> </w:t>
            </w:r>
            <w:r>
              <w:rPr>
                <w:b/>
                <w:noProof/>
                <w:color w:val="242852" w:themeColor="text2"/>
                <w:sz w:val="24"/>
                <w:szCs w:val="24"/>
              </w:rPr>
              <w:t> </w:t>
            </w:r>
            <w:r>
              <w:rPr>
                <w:b/>
                <w:noProof/>
                <w:color w:val="242852" w:themeColor="text2"/>
                <w:sz w:val="24"/>
                <w:szCs w:val="24"/>
              </w:rPr>
              <w:t> </w:t>
            </w:r>
            <w:r>
              <w:rPr>
                <w:b/>
                <w:noProof/>
                <w:color w:val="242852" w:themeColor="text2"/>
                <w:sz w:val="24"/>
                <w:szCs w:val="24"/>
              </w:rPr>
              <w:t> </w:t>
            </w:r>
            <w:r>
              <w:rPr>
                <w:b/>
                <w:noProof/>
                <w:color w:val="242852" w:themeColor="text2"/>
                <w:sz w:val="24"/>
                <w:szCs w:val="24"/>
              </w:rPr>
              <w:t> </w:t>
            </w:r>
            <w:r>
              <w:rPr>
                <w:b/>
                <w:color w:val="242852" w:themeColor="text2"/>
                <w:sz w:val="24"/>
                <w:szCs w:val="24"/>
              </w:rPr>
              <w:fldChar w:fldCharType="end"/>
            </w:r>
            <w:bookmarkEnd w:id="3"/>
          </w:p>
        </w:tc>
      </w:tr>
    </w:tbl>
    <w:p w14:paraId="4949081C" w14:textId="77777777" w:rsidR="003A5480" w:rsidRDefault="003A5480">
      <w:pPr>
        <w:pStyle w:val="CabealhodoSumrio"/>
        <w:rPr>
          <w:b/>
          <w:bCs/>
          <w:caps/>
          <w:color w:val="auto"/>
          <w:spacing w:val="0"/>
          <w:sz w:val="20"/>
          <w:szCs w:val="20"/>
          <w:lang w:bidi="ar-SA"/>
        </w:rPr>
        <w:sectPr w:rsidR="003A5480" w:rsidSect="00585AC0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b/>
          <w:bCs/>
          <w:caps/>
          <w:color w:val="auto"/>
          <w:spacing w:val="0"/>
          <w:sz w:val="20"/>
          <w:szCs w:val="20"/>
          <w:lang w:bidi="ar-SA"/>
        </w:rPr>
        <w:id w:val="68038929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11C8F690" w14:textId="77777777" w:rsidR="00E2444C" w:rsidRDefault="00E2444C" w:rsidP="00126BE9">
          <w:pPr>
            <w:pStyle w:val="CabealhodoSumrio"/>
            <w:spacing w:before="120"/>
          </w:pPr>
          <w:r>
            <w:t>Sumário</w:t>
          </w:r>
        </w:p>
        <w:p w14:paraId="65A7A45D" w14:textId="77777777" w:rsidR="00126BE9" w:rsidRDefault="00E2444C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4655" w:history="1">
            <w:r w:rsidR="00126BE9" w:rsidRPr="00660EA2">
              <w:rPr>
                <w:rStyle w:val="Hyperlink"/>
                <w:noProof/>
              </w:rPr>
              <w:t>Histórico de Revisões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_Toc481664655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6B596A82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56" w:history="1">
            <w:r w:rsidR="00126BE9" w:rsidRPr="00660EA2">
              <w:rPr>
                <w:rStyle w:val="Hyperlink"/>
                <w:noProof/>
              </w:rPr>
              <w:t>Termo de abertura do projeto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_Toc481664656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6057FE8D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57" w:history="1">
            <w:r w:rsidR="00126BE9" w:rsidRPr="00660EA2">
              <w:rPr>
                <w:rStyle w:val="Hyperlink"/>
                <w:noProof/>
              </w:rPr>
              <w:t>Stakeholders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_Toc481664657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2ACD54D8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58" w:history="1">
            <w:r w:rsidR="00126BE9" w:rsidRPr="00660EA2">
              <w:rPr>
                <w:rStyle w:val="Hyperlink"/>
                <w:noProof/>
              </w:rPr>
              <w:t>Escopo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_Toc481664658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223CB258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59" w:history="1">
            <w:r w:rsidR="00126BE9" w:rsidRPr="00660EA2">
              <w:rPr>
                <w:rStyle w:val="Hyperlink"/>
                <w:noProof/>
              </w:rPr>
              <w:t>Prazos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_Toc481664659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0D92A593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0" w:history="1">
            <w:r w:rsidR="00126BE9" w:rsidRPr="00660EA2">
              <w:rPr>
                <w:rStyle w:val="Hyperlink"/>
                <w:noProof/>
              </w:rPr>
              <w:t>Exclusões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_Toc481664660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4DE6B671" w14:textId="77777777" w:rsidR="00126BE9" w:rsidRDefault="00741F69">
          <w:pPr>
            <w:pStyle w:val="Sumrio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1" w:history="1">
            <w:r w:rsidR="00126BE9" w:rsidRPr="00660EA2">
              <w:rPr>
                <w:rStyle w:val="Hyperlink"/>
                <w:noProof/>
              </w:rPr>
              <w:t>Detalhamento dos serviços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_Toc481664661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26F1F62D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2" w:history="1">
            <w:r w:rsidR="00126BE9" w:rsidRPr="00660EA2">
              <w:rPr>
                <w:rStyle w:val="Hyperlink"/>
                <w:noProof/>
              </w:rPr>
              <w:t>Descrição e Requisitos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_Toc481664662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2B7DF01E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3" w:history="1">
            <w:r w:rsidR="00126BE9" w:rsidRPr="00660EA2">
              <w:rPr>
                <w:rStyle w:val="Hyperlink"/>
                <w:noProof/>
              </w:rPr>
              <w:t>Meios de transmissão de dados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_Toc481664663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19718B96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4" w:history="1">
            <w:r w:rsidR="00126BE9" w:rsidRPr="00660EA2">
              <w:rPr>
                <w:rStyle w:val="Hyperlink"/>
                <w:noProof/>
              </w:rPr>
              <w:t>Softwares de EDI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_Toc481664664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404C76B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5" w:history="1">
            <w:r w:rsidR="00126BE9" w:rsidRPr="00660EA2">
              <w:rPr>
                <w:rStyle w:val="Hyperlink"/>
                <w:noProof/>
              </w:rPr>
              <w:t>Arquivos de Entrada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_Toc481664665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6632A1D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6" w:history="1">
            <w:r w:rsidR="00126BE9" w:rsidRPr="00660EA2">
              <w:rPr>
                <w:rStyle w:val="Hyperlink"/>
                <w:noProof/>
              </w:rPr>
              <w:t>Arquivos de Retorno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_Toc481664666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15537700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7" w:history="1">
            <w:r w:rsidR="00126BE9" w:rsidRPr="00660EA2">
              <w:rPr>
                <w:rStyle w:val="Hyperlink"/>
                <w:noProof/>
              </w:rPr>
              <w:t>Correios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_Toc481664667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E08F405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8" w:history="1">
            <w:r w:rsidR="00126BE9" w:rsidRPr="00660EA2">
              <w:rPr>
                <w:rStyle w:val="Hyperlink"/>
                <w:noProof/>
              </w:rPr>
              <w:t>Materiais de consumo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_Toc481664668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7886466B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69" w:history="1">
            <w:r w:rsidR="00126BE9" w:rsidRPr="00660EA2">
              <w:rPr>
                <w:rStyle w:val="Hyperlink"/>
                <w:noProof/>
              </w:rPr>
              <w:t>Produtos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_Toc481664669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52487892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0" w:history="1">
            <w:r w:rsidR="00126BE9" w:rsidRPr="00660EA2">
              <w:rPr>
                <w:rStyle w:val="Hyperlink"/>
                <w:noProof/>
              </w:rPr>
              <w:t>Processos de sistemas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_Toc481664670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41466310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1" w:history="1">
            <w:r w:rsidR="00126BE9" w:rsidRPr="00660EA2">
              <w:rPr>
                <w:rStyle w:val="Hyperlink"/>
                <w:noProof/>
              </w:rPr>
              <w:t>Processos fabris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_Toc481664671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4453377A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2" w:history="1">
            <w:r w:rsidR="00126BE9" w:rsidRPr="00660EA2">
              <w:rPr>
                <w:rStyle w:val="Hyperlink"/>
                <w:noProof/>
              </w:rPr>
              <w:t>Transporte/coleta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_Toc481664672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478414EB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3" w:history="1">
            <w:r w:rsidR="00126BE9" w:rsidRPr="00660EA2">
              <w:rPr>
                <w:rStyle w:val="Hyperlink"/>
                <w:noProof/>
              </w:rPr>
              <w:t>Gestão de devolução de documentos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_Toc481664673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1234DCB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4" w:history="1">
            <w:r w:rsidR="00126BE9" w:rsidRPr="00660EA2">
              <w:rPr>
                <w:rStyle w:val="Hyperlink"/>
                <w:noProof/>
              </w:rPr>
              <w:t>Controles e relatórios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_Toc481664674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26C3718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5" w:history="1">
            <w:r w:rsidR="00126BE9" w:rsidRPr="00660EA2">
              <w:rPr>
                <w:rStyle w:val="Hyperlink"/>
                <w:noProof/>
              </w:rPr>
              <w:t>Faturamento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_Toc481664675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7C8A5F18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6" w:history="1">
            <w:r w:rsidR="00126BE9" w:rsidRPr="00660EA2">
              <w:rPr>
                <w:rStyle w:val="Hyperlink"/>
                <w:noProof/>
              </w:rPr>
              <w:t>SLA e penalidades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_Toc481664676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636F1194" w14:textId="77777777" w:rsidR="00126BE9" w:rsidRDefault="00741F69">
          <w:pPr>
            <w:pStyle w:val="Sumrio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81664677" w:history="1">
            <w:r w:rsidR="00126BE9" w:rsidRPr="00660EA2">
              <w:rPr>
                <w:rStyle w:val="Hyperlink"/>
                <w:noProof/>
              </w:rPr>
              <w:t>Análise de riscos</w:t>
            </w:r>
            <w:r w:rsidR="00126BE9">
              <w:rPr>
                <w:noProof/>
                <w:webHidden/>
              </w:rPr>
              <w:tab/>
            </w:r>
            <w:r w:rsidR="00126BE9">
              <w:rPr>
                <w:noProof/>
                <w:webHidden/>
              </w:rPr>
              <w:fldChar w:fldCharType="begin"/>
            </w:r>
            <w:r w:rsidR="00126BE9">
              <w:rPr>
                <w:noProof/>
                <w:webHidden/>
              </w:rPr>
              <w:instrText xml:space="preserve"> PAGEREF _Toc481664677 \h </w:instrText>
            </w:r>
            <w:r w:rsidR="00126BE9">
              <w:rPr>
                <w:noProof/>
                <w:webHidden/>
              </w:rPr>
            </w:r>
            <w:r w:rsidR="00126BE9">
              <w:rPr>
                <w:noProof/>
                <w:webHidden/>
              </w:rPr>
              <w:fldChar w:fldCharType="separate"/>
            </w:r>
            <w:r w:rsidR="00F33DBC">
              <w:rPr>
                <w:noProof/>
                <w:webHidden/>
              </w:rPr>
              <w:t>3</w:t>
            </w:r>
            <w:r w:rsidR="00126BE9">
              <w:rPr>
                <w:noProof/>
                <w:webHidden/>
              </w:rPr>
              <w:fldChar w:fldCharType="end"/>
            </w:r>
          </w:hyperlink>
        </w:p>
        <w:p w14:paraId="37025054" w14:textId="77777777" w:rsidR="00E2444C" w:rsidRDefault="00E2444C">
          <w:r>
            <w:rPr>
              <w:b/>
              <w:bCs/>
            </w:rPr>
            <w:fldChar w:fldCharType="end"/>
          </w:r>
        </w:p>
      </w:sdtContent>
    </w:sdt>
    <w:p w14:paraId="6ED08021" w14:textId="77777777" w:rsidR="00A72ED8" w:rsidRDefault="00A72ED8" w:rsidP="00585AC0">
      <w:pPr>
        <w:spacing w:after="120" w:line="240" w:lineRule="auto"/>
      </w:pPr>
    </w:p>
    <w:p w14:paraId="4FD0551E" w14:textId="77777777" w:rsidR="00A72ED8" w:rsidRDefault="00A72ED8" w:rsidP="00585AC0">
      <w:pPr>
        <w:spacing w:after="120" w:line="240" w:lineRule="auto"/>
        <w:sectPr w:rsidR="00A72ED8" w:rsidSect="00585AC0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5E45BB" w14:textId="77777777" w:rsidR="003E2955" w:rsidRPr="003E2955" w:rsidRDefault="003E2955" w:rsidP="003E2955">
      <w:pPr>
        <w:pStyle w:val="Ttulo1"/>
        <w:rPr>
          <w:rStyle w:val="Hyperlink"/>
          <w:color w:val="242852" w:themeColor="text2"/>
          <w:u w:val="none"/>
        </w:rPr>
      </w:pPr>
      <w:bookmarkStart w:id="4" w:name="_Toc481664655"/>
      <w:r w:rsidRPr="003E2955">
        <w:lastRenderedPageBreak/>
        <w:t>H</w:t>
      </w:r>
      <w:r w:rsidRPr="003E2955">
        <w:rPr>
          <w:rStyle w:val="Hyperlink"/>
          <w:color w:val="242852" w:themeColor="text2"/>
          <w:u w:val="none"/>
        </w:rPr>
        <w:t xml:space="preserve">istórico de </w:t>
      </w:r>
      <w:r>
        <w:rPr>
          <w:rStyle w:val="Hyperlink"/>
          <w:color w:val="242852" w:themeColor="text2"/>
          <w:u w:val="none"/>
        </w:rPr>
        <w:t>Revisões</w:t>
      </w:r>
      <w:bookmarkEnd w:id="4"/>
    </w:p>
    <w:p w14:paraId="69A5C4A3" w14:textId="77777777" w:rsidR="003E2955" w:rsidRPr="0020491F" w:rsidRDefault="003E2955" w:rsidP="003E2955">
      <w:pPr>
        <w:spacing w:after="0"/>
      </w:pPr>
    </w:p>
    <w:tbl>
      <w:tblPr>
        <w:tblStyle w:val="GradeClara-nfase6"/>
        <w:tblW w:w="0" w:type="auto"/>
        <w:tblLook w:val="04A0" w:firstRow="1" w:lastRow="0" w:firstColumn="1" w:lastColumn="0" w:noHBand="0" w:noVBand="1"/>
      </w:tblPr>
      <w:tblGrid>
        <w:gridCol w:w="1413"/>
        <w:gridCol w:w="2119"/>
        <w:gridCol w:w="6914"/>
      </w:tblGrid>
      <w:tr w:rsidR="003E2955" w14:paraId="705E0601" w14:textId="77777777" w:rsidTr="00F4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7599C7" w14:textId="77777777" w:rsidR="003E2955" w:rsidRPr="0020491F" w:rsidRDefault="003E2955" w:rsidP="00F40976">
            <w:pPr>
              <w:rPr>
                <w:b w:val="0"/>
              </w:rPr>
            </w:pPr>
            <w:r w:rsidRPr="0020491F">
              <w:t>Data</w:t>
            </w:r>
          </w:p>
        </w:tc>
        <w:tc>
          <w:tcPr>
            <w:tcW w:w="2126" w:type="dxa"/>
          </w:tcPr>
          <w:p w14:paraId="159924BD" w14:textId="77777777" w:rsidR="003E2955" w:rsidRPr="0020491F" w:rsidRDefault="003E2955" w:rsidP="00F4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491F">
              <w:t>Revisor</w:t>
            </w:r>
          </w:p>
        </w:tc>
        <w:tc>
          <w:tcPr>
            <w:tcW w:w="6954" w:type="dxa"/>
          </w:tcPr>
          <w:p w14:paraId="2F23180A" w14:textId="77777777" w:rsidR="003E2955" w:rsidRPr="0020491F" w:rsidRDefault="003E2955" w:rsidP="00F4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491F">
              <w:t>Alterações</w:t>
            </w:r>
          </w:p>
        </w:tc>
      </w:tr>
      <w:tr w:rsidR="003E2955" w14:paraId="71EDF3EA" w14:textId="77777777" w:rsidTr="00F4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19546A" w14:textId="77777777" w:rsidR="003E2955" w:rsidRPr="003E2955" w:rsidRDefault="003E2955" w:rsidP="00F40976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00C850AF" w14:textId="77777777" w:rsidR="003E2955" w:rsidRPr="003E2955" w:rsidRDefault="001A51DC" w:rsidP="00F4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Alexandre Rozante</w:t>
            </w:r>
          </w:p>
        </w:tc>
        <w:tc>
          <w:tcPr>
            <w:tcW w:w="6954" w:type="dxa"/>
          </w:tcPr>
          <w:p w14:paraId="1FCC0BD0" w14:textId="77777777" w:rsidR="003E2955" w:rsidRPr="003E2955" w:rsidRDefault="003E2955" w:rsidP="00F4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955" w14:paraId="0EF78EAF" w14:textId="77777777" w:rsidTr="00F409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B35D0B" w14:textId="77777777" w:rsidR="003E2955" w:rsidRPr="003E2955" w:rsidRDefault="003E2955" w:rsidP="00F40976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0C0548FD" w14:textId="77777777" w:rsidR="003E2955" w:rsidRPr="003E2955" w:rsidRDefault="003E2955" w:rsidP="00F409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54" w:type="dxa"/>
          </w:tcPr>
          <w:p w14:paraId="41CDCB28" w14:textId="77777777" w:rsidR="003E2955" w:rsidRPr="003E2955" w:rsidRDefault="003E2955" w:rsidP="00F409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2955" w14:paraId="78DC8573" w14:textId="77777777" w:rsidTr="00F4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29782F" w14:textId="77777777" w:rsidR="003E2955" w:rsidRPr="003E2955" w:rsidRDefault="003E2955" w:rsidP="00F40976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33F48E26" w14:textId="77777777" w:rsidR="003E2955" w:rsidRPr="003E2955" w:rsidRDefault="003E2955" w:rsidP="00F4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4" w:type="dxa"/>
          </w:tcPr>
          <w:p w14:paraId="47FE10EF" w14:textId="77777777" w:rsidR="003E2955" w:rsidRPr="003E2955" w:rsidRDefault="003E2955" w:rsidP="00F4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F88ACF" w14:textId="77777777" w:rsidR="003E2955" w:rsidRPr="0020491F" w:rsidRDefault="003E2955" w:rsidP="003E2955"/>
    <w:p w14:paraId="5FF1EEC1" w14:textId="77777777" w:rsidR="003E2955" w:rsidRDefault="003E2955">
      <w:pPr>
        <w:spacing w:after="200"/>
        <w:rPr>
          <w:color w:val="242852" w:themeColor="text2"/>
          <w:spacing w:val="5"/>
          <w:sz w:val="28"/>
          <w:szCs w:val="32"/>
        </w:rPr>
      </w:pPr>
      <w:r>
        <w:br w:type="page"/>
      </w:r>
    </w:p>
    <w:p w14:paraId="5F614DDC" w14:textId="77777777" w:rsidR="00A72ED8" w:rsidRPr="00FD1FBC" w:rsidRDefault="00A72ED8" w:rsidP="009D1322">
      <w:pPr>
        <w:pStyle w:val="Ttulo1"/>
      </w:pPr>
      <w:bookmarkStart w:id="5" w:name="_Toc481664656"/>
      <w:r w:rsidRPr="00FD1FBC">
        <w:lastRenderedPageBreak/>
        <w:t xml:space="preserve">Termo de </w:t>
      </w:r>
      <w:r w:rsidR="0090644E">
        <w:t>a</w:t>
      </w:r>
      <w:r w:rsidRPr="009D1322">
        <w:t>bertura</w:t>
      </w:r>
      <w:r w:rsidR="00110A4C" w:rsidRPr="00FD1FBC">
        <w:t xml:space="preserve"> </w:t>
      </w:r>
      <w:r w:rsidR="00FD1FBC">
        <w:t>do projeto</w:t>
      </w:r>
      <w:bookmarkEnd w:id="5"/>
    </w:p>
    <w:p w14:paraId="32F4D268" w14:textId="77777777" w:rsidR="00355CB1" w:rsidRDefault="00355CB1" w:rsidP="00014C40"/>
    <w:p w14:paraId="75389F51" w14:textId="77777777" w:rsidR="001616B1" w:rsidRDefault="001616B1" w:rsidP="001616B1">
      <w:pPr>
        <w:pStyle w:val="Ttulo1"/>
      </w:pPr>
      <w:bookmarkStart w:id="6" w:name="_Toc481664657"/>
      <w:r>
        <w:t>Stakeholders</w:t>
      </w:r>
      <w:bookmarkEnd w:id="6"/>
    </w:p>
    <w:tbl>
      <w:tblPr>
        <w:tblStyle w:val="SombreamentoClaro"/>
        <w:tblW w:w="10484" w:type="dxa"/>
        <w:tblLook w:val="04A0" w:firstRow="1" w:lastRow="0" w:firstColumn="1" w:lastColumn="0" w:noHBand="0" w:noVBand="1"/>
      </w:tblPr>
      <w:tblGrid>
        <w:gridCol w:w="1276"/>
        <w:gridCol w:w="2268"/>
        <w:gridCol w:w="2126"/>
        <w:gridCol w:w="1422"/>
        <w:gridCol w:w="3392"/>
      </w:tblGrid>
      <w:tr w:rsidR="001616B1" w14:paraId="1DF6B9EE" w14:textId="77777777" w:rsidTr="003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44E7D4" w14:textId="77777777" w:rsidR="001616B1" w:rsidRPr="004E70E6" w:rsidRDefault="001616B1" w:rsidP="003A5480">
            <w:pPr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Empresa</w:t>
            </w:r>
          </w:p>
        </w:tc>
        <w:tc>
          <w:tcPr>
            <w:tcW w:w="2268" w:type="dxa"/>
          </w:tcPr>
          <w:p w14:paraId="267E7E2B" w14:textId="77777777" w:rsidR="001616B1" w:rsidRPr="004E70E6" w:rsidRDefault="001616B1" w:rsidP="003A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70E6">
              <w:rPr>
                <w:sz w:val="18"/>
                <w:szCs w:val="18"/>
              </w:rPr>
              <w:t>Nome</w:t>
            </w:r>
          </w:p>
        </w:tc>
        <w:tc>
          <w:tcPr>
            <w:tcW w:w="2126" w:type="dxa"/>
          </w:tcPr>
          <w:p w14:paraId="5DBAFC67" w14:textId="77777777" w:rsidR="001616B1" w:rsidRPr="004E70E6" w:rsidRDefault="001616B1" w:rsidP="003A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70E6">
              <w:rPr>
                <w:sz w:val="18"/>
                <w:szCs w:val="18"/>
              </w:rPr>
              <w:t>Papel</w:t>
            </w:r>
          </w:p>
        </w:tc>
        <w:tc>
          <w:tcPr>
            <w:tcW w:w="1422" w:type="dxa"/>
          </w:tcPr>
          <w:p w14:paraId="6971F1E1" w14:textId="77777777" w:rsidR="001616B1" w:rsidRPr="004E70E6" w:rsidRDefault="001616B1" w:rsidP="003A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70E6">
              <w:rPr>
                <w:sz w:val="18"/>
                <w:szCs w:val="18"/>
              </w:rPr>
              <w:t>Telefone</w:t>
            </w:r>
          </w:p>
        </w:tc>
        <w:tc>
          <w:tcPr>
            <w:tcW w:w="3392" w:type="dxa"/>
          </w:tcPr>
          <w:p w14:paraId="5359253F" w14:textId="77777777" w:rsidR="001616B1" w:rsidRPr="004E70E6" w:rsidRDefault="001616B1" w:rsidP="003A5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E70E6">
              <w:rPr>
                <w:sz w:val="18"/>
                <w:szCs w:val="18"/>
              </w:rPr>
              <w:t>E-mail</w:t>
            </w:r>
          </w:p>
        </w:tc>
      </w:tr>
      <w:tr w:rsidR="001616B1" w14:paraId="472279B4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7A359" w14:textId="3FDA7544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0525689" w14:textId="553A7D01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1CEB15E" w14:textId="2FAE853F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017736B3" w14:textId="55C9898B" w:rsidR="001616B1" w:rsidRPr="004E70E6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392" w:type="dxa"/>
          </w:tcPr>
          <w:p w14:paraId="557A1272" w14:textId="307A1021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015B971A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A3CEFA" w14:textId="1D799E16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480577" w14:textId="6D9F908F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1068C5C" w14:textId="707C5A42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13436F14" w14:textId="1411231A" w:rsidR="001616B1" w:rsidRPr="004E70E6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1D091AF3" w14:textId="3AD18CBE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4EE65369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C0641D" w14:textId="2FE09E86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CD71B2" w14:textId="1AFE7BD0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308F91BE" w14:textId="7EF1BD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0ED7008A" w14:textId="20307B2A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693C71CA" w14:textId="5DB26744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3D3D3A98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1AB4BD" w14:textId="653C4BAD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C94AF72" w14:textId="7847600A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F1B7AC3" w14:textId="145ABE68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2C415638" w14:textId="25FA74AC" w:rsidR="001616B1" w:rsidRPr="004E70E6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619571D7" w14:textId="572E4ADA" w:rsidR="001616B1" w:rsidRPr="00267E75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2B2B4748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FDABDD" w14:textId="5FE33707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EB72489" w14:textId="1683F88F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301814C" w14:textId="65F8D804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4BCA1F2B" w14:textId="33AF450D" w:rsidR="001616B1" w:rsidRPr="004E70E6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241A974E" w14:textId="5530295A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3C4DFC16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5A549F" w14:textId="2931CDE9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26D2BD5" w14:textId="1CF61FE1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1375C93" w14:textId="41C77C3E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3E75734" w14:textId="1127DFF5" w:rsidR="001616B1" w:rsidRPr="004E70E6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0D096400" w14:textId="2AC2E069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7B94CBD4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CCB8A7" w14:textId="7DA52F58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D49E48" w14:textId="3D1F87B0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5C91229" w14:textId="12AE2073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DCA9F36" w14:textId="1FD6E8CF" w:rsidR="001616B1" w:rsidRPr="004E70E6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114ABF2D" w14:textId="76B52EF2" w:rsidR="001616B1" w:rsidRPr="00267E75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6B1" w14:paraId="17FAB0FD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5C83D9" w14:textId="71E21174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63ACACF" w14:textId="6F9CEAA1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8836321" w14:textId="3CE6717F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37ED39C" w14:textId="012D2B65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6388F3B7" w14:textId="45163CF4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344CCA3D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496E8" w14:textId="608B19F5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8FDF037" w14:textId="5999136D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0F52EB9" w14:textId="164E6C2F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590E2049" w14:textId="77CD33F0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0DF96964" w14:textId="08C48FCC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400BD8D7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F766BF" w14:textId="5D83232A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2D6609" w14:textId="25703A8E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1EB02709" w14:textId="3BBEE551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6D65959" w14:textId="7F174BAB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482EA20E" w14:textId="536FB248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487EF3F3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8A7D35" w14:textId="0BFDE638" w:rsidR="001616B1" w:rsidRPr="00EF0E7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F23092" w14:textId="7FEB969C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E3E3478" w14:textId="5D1168BA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136FBADC" w14:textId="2472A42F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4060468A" w14:textId="0AE8EA56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23402741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61869F" w14:textId="77777777" w:rsidR="001616B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D765755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0011BFE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459B9705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7CFD7A0C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596A434C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2EBD0E" w14:textId="77777777" w:rsidR="001616B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F17B71F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BD915F9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522CD915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1D90DC90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16FF96F3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4A348" w14:textId="77777777" w:rsidR="001616B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18F7D8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FE8E884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052D01FF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2AB258A6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1C9F4F8E" w14:textId="77777777" w:rsidTr="003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4E960E" w14:textId="77777777" w:rsidR="001616B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FDF969C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FA1E4B7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30D03F09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400F0E2B" w14:textId="77777777" w:rsidR="001616B1" w:rsidRDefault="001616B1" w:rsidP="003A5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616B1" w14:paraId="388207DB" w14:textId="77777777" w:rsidTr="003A5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BBBC73" w14:textId="77777777" w:rsidR="001616B1" w:rsidRDefault="001616B1" w:rsidP="003A5480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B3954A8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31717272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84048D7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92" w:type="dxa"/>
          </w:tcPr>
          <w:p w14:paraId="0537609D" w14:textId="77777777" w:rsidR="001616B1" w:rsidRDefault="001616B1" w:rsidP="003A5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F742576" w14:textId="77777777" w:rsidR="00110A4C" w:rsidRDefault="0068419C" w:rsidP="00FD1FBC">
      <w:pPr>
        <w:pStyle w:val="Ttulo1"/>
      </w:pPr>
      <w:bookmarkStart w:id="7" w:name="_Toc481664658"/>
      <w:r>
        <w:t>Escopo</w:t>
      </w:r>
      <w:bookmarkEnd w:id="7"/>
    </w:p>
    <w:p w14:paraId="55CE15F4" w14:textId="77777777" w:rsidR="009A60B5" w:rsidRPr="009A60B5" w:rsidRDefault="009A60B5" w:rsidP="009A60B5"/>
    <w:p w14:paraId="5E2D15AB" w14:textId="77777777" w:rsidR="001616B1" w:rsidRPr="00FD1FBC" w:rsidRDefault="001616B1" w:rsidP="001616B1">
      <w:pPr>
        <w:pStyle w:val="Ttulo1"/>
      </w:pPr>
      <w:bookmarkStart w:id="8" w:name="_Toc481664659"/>
      <w:r w:rsidRPr="00FD1FBC">
        <w:t>Prazo</w:t>
      </w:r>
      <w:r>
        <w:t>s</w:t>
      </w:r>
      <w:bookmarkEnd w:id="8"/>
    </w:p>
    <w:p w14:paraId="02A52DC5" w14:textId="77777777" w:rsidR="001616B1" w:rsidRDefault="001616B1" w:rsidP="001616B1"/>
    <w:p w14:paraId="15D9A095" w14:textId="77777777" w:rsidR="001616B1" w:rsidRDefault="001616B1" w:rsidP="001616B1">
      <w:pPr>
        <w:pStyle w:val="Ttulo1"/>
      </w:pPr>
      <w:bookmarkStart w:id="9" w:name="_Toc481664660"/>
      <w:r>
        <w:t>Exclusões</w:t>
      </w:r>
      <w:bookmarkEnd w:id="9"/>
    </w:p>
    <w:p w14:paraId="58F22894" w14:textId="77777777" w:rsidR="001616B1" w:rsidRDefault="001616B1" w:rsidP="001616B1">
      <w:r>
        <w:t>Estão excluídas desse projeto, quaisquer funcionalidades não explicitamente declaradas nesse documento.</w:t>
      </w:r>
    </w:p>
    <w:p w14:paraId="5D0BAC4D" w14:textId="77777777" w:rsidR="00344979" w:rsidRDefault="00344979">
      <w:pPr>
        <w:spacing w:after="200"/>
        <w:rPr>
          <w:color w:val="242852" w:themeColor="text2"/>
          <w:spacing w:val="5"/>
          <w:sz w:val="28"/>
          <w:szCs w:val="32"/>
        </w:rPr>
      </w:pPr>
      <w:r>
        <w:br w:type="page"/>
      </w:r>
    </w:p>
    <w:p w14:paraId="23DDED73" w14:textId="77777777" w:rsidR="003A5ACC" w:rsidRDefault="0090644E" w:rsidP="005A57C3">
      <w:pPr>
        <w:pStyle w:val="Ttulo1"/>
      </w:pPr>
      <w:bookmarkStart w:id="10" w:name="_Toc481664661"/>
      <w:r>
        <w:lastRenderedPageBreak/>
        <w:t>Detalhamento dos s</w:t>
      </w:r>
      <w:r w:rsidR="00C449F7">
        <w:t>erviços</w:t>
      </w:r>
      <w:bookmarkEnd w:id="10"/>
    </w:p>
    <w:p w14:paraId="13EB28B3" w14:textId="77777777" w:rsidR="00C041DD" w:rsidRDefault="00344979" w:rsidP="00624830">
      <w:pPr>
        <w:pStyle w:val="Ttulo3"/>
        <w:spacing w:before="240"/>
      </w:pPr>
      <w:bookmarkStart w:id="11" w:name="_Toc481664662"/>
      <w:r>
        <w:t>Descrição e Requisitos</w:t>
      </w:r>
      <w:bookmarkEnd w:id="11"/>
      <w:r w:rsidR="00DC6154">
        <w:t xml:space="preserve"> </w:t>
      </w:r>
    </w:p>
    <w:p w14:paraId="3F851F4A" w14:textId="77777777" w:rsidR="00873686" w:rsidRDefault="00873686" w:rsidP="00873686"/>
    <w:p w14:paraId="710E1F90" w14:textId="77777777" w:rsidR="00344979" w:rsidRDefault="00344979" w:rsidP="001616B1">
      <w:pPr>
        <w:pStyle w:val="Ttulo3"/>
        <w:spacing w:after="80"/>
      </w:pPr>
      <w:bookmarkStart w:id="12" w:name="_Toc481664663"/>
      <w:r>
        <w:t>Meios de transmissão de dados</w:t>
      </w:r>
      <w:bookmarkEnd w:id="12"/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22"/>
        <w:gridCol w:w="7237"/>
      </w:tblGrid>
      <w:tr w:rsidR="00344979" w14:paraId="7A2A5F89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45DDD4AB" w14:textId="77777777" w:rsidR="00344979" w:rsidRDefault="00BA624B" w:rsidP="003A5480">
            <w:pPr>
              <w:spacing w:after="0"/>
            </w:pPr>
            <w:r>
              <w:t>Nº do meio nesse projeto</w:t>
            </w:r>
          </w:p>
        </w:tc>
        <w:tc>
          <w:tcPr>
            <w:tcW w:w="7237" w:type="dxa"/>
          </w:tcPr>
          <w:p w14:paraId="6A34799D" w14:textId="77777777" w:rsidR="00344979" w:rsidRPr="00BA624B" w:rsidRDefault="00BA624B" w:rsidP="003A5480">
            <w:pPr>
              <w:spacing w:after="0"/>
              <w:rPr>
                <w:b/>
              </w:rPr>
            </w:pPr>
            <w:r w:rsidRPr="00BA624B">
              <w:rPr>
                <w:b/>
              </w:rPr>
              <w:t>1</w:t>
            </w:r>
          </w:p>
        </w:tc>
      </w:tr>
      <w:tr w:rsidR="00BA624B" w14:paraId="3D2F3301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46A0135D" w14:textId="77777777" w:rsidR="00BA624B" w:rsidRDefault="00BA624B" w:rsidP="003A5480">
            <w:pPr>
              <w:spacing w:after="0"/>
            </w:pPr>
            <w:r>
              <w:t>Descrição</w:t>
            </w:r>
          </w:p>
        </w:tc>
        <w:tc>
          <w:tcPr>
            <w:tcW w:w="7237" w:type="dxa"/>
          </w:tcPr>
          <w:p w14:paraId="0613B5B9" w14:textId="77777777" w:rsidR="00BA624B" w:rsidRDefault="00BA624B" w:rsidP="003A5480">
            <w:pPr>
              <w:spacing w:after="0"/>
            </w:pPr>
            <w:r>
              <w:t xml:space="preserve">Link dedicado </w:t>
            </w:r>
            <w:r w:rsidR="00624830">
              <w:t>existente</w:t>
            </w:r>
          </w:p>
        </w:tc>
      </w:tr>
      <w:tr w:rsidR="00344979" w14:paraId="2931166B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56C47B10" w14:textId="77777777" w:rsidR="00344979" w:rsidRDefault="00344979" w:rsidP="003A5480">
            <w:pPr>
              <w:spacing w:after="0"/>
            </w:pPr>
            <w:r>
              <w:t>Existente (S/N)?</w:t>
            </w:r>
          </w:p>
        </w:tc>
        <w:tc>
          <w:tcPr>
            <w:tcW w:w="7237" w:type="dxa"/>
          </w:tcPr>
          <w:p w14:paraId="4AB1FC83" w14:textId="77777777" w:rsidR="00344979" w:rsidRDefault="00BA624B" w:rsidP="003A5480">
            <w:pPr>
              <w:spacing w:after="0"/>
            </w:pPr>
            <w:r>
              <w:t>S</w:t>
            </w:r>
          </w:p>
        </w:tc>
      </w:tr>
      <w:tr w:rsidR="00344979" w14:paraId="37E45260" w14:textId="77777777" w:rsidTr="00344979">
        <w:tc>
          <w:tcPr>
            <w:tcW w:w="10359" w:type="dxa"/>
            <w:gridSpan w:val="2"/>
            <w:shd w:val="clear" w:color="auto" w:fill="EBE8EC" w:themeFill="accent6" w:themeFillTint="33"/>
            <w:vAlign w:val="center"/>
          </w:tcPr>
          <w:p w14:paraId="5B35BEC4" w14:textId="77777777" w:rsidR="00344979" w:rsidRDefault="00344979" w:rsidP="00344979">
            <w:pPr>
              <w:spacing w:after="0"/>
              <w:jc w:val="center"/>
            </w:pPr>
            <w:r>
              <w:t>Somente para meios de transmiss</w:t>
            </w:r>
            <w:r w:rsidR="00BA624B">
              <w:t>ão</w:t>
            </w:r>
            <w:r>
              <w:t xml:space="preserve"> novos:</w:t>
            </w:r>
          </w:p>
        </w:tc>
      </w:tr>
      <w:tr w:rsidR="00344979" w14:paraId="0BDCE322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4D38F94D" w14:textId="169BE4D1" w:rsidR="00344979" w:rsidRDefault="00344979" w:rsidP="003A5480">
            <w:pPr>
              <w:spacing w:after="0"/>
            </w:pPr>
            <w:r>
              <w:t xml:space="preserve">Custo </w:t>
            </w:r>
            <w:r w:rsidR="00741F69">
              <w:t>Empresa</w:t>
            </w:r>
            <w:r>
              <w:t xml:space="preserve"> ou Cliente?</w:t>
            </w:r>
          </w:p>
        </w:tc>
        <w:tc>
          <w:tcPr>
            <w:tcW w:w="7237" w:type="dxa"/>
          </w:tcPr>
          <w:p w14:paraId="1DC0E34E" w14:textId="77777777" w:rsidR="00344979" w:rsidRDefault="00344979" w:rsidP="003A5480">
            <w:pPr>
              <w:spacing w:after="0"/>
            </w:pPr>
          </w:p>
        </w:tc>
      </w:tr>
      <w:tr w:rsidR="00BA624B" w14:paraId="773A4A2E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340240E1" w14:textId="75C31F66" w:rsidR="00BA624B" w:rsidRDefault="00BA624B" w:rsidP="00BA624B">
            <w:pPr>
              <w:spacing w:after="0"/>
              <w:jc w:val="left"/>
            </w:pPr>
            <w:r>
              <w:t xml:space="preserve">Nome e endereço de instalação na ponta </w:t>
            </w:r>
            <w:r w:rsidR="00741F69">
              <w:t>Empresa</w:t>
            </w:r>
          </w:p>
        </w:tc>
        <w:tc>
          <w:tcPr>
            <w:tcW w:w="7237" w:type="dxa"/>
          </w:tcPr>
          <w:p w14:paraId="4D6A0478" w14:textId="2675BC73" w:rsidR="00BA624B" w:rsidRDefault="00BA624B" w:rsidP="00BA624B">
            <w:pPr>
              <w:spacing w:after="0"/>
            </w:pPr>
          </w:p>
        </w:tc>
      </w:tr>
      <w:tr w:rsidR="00BA624B" w14:paraId="0F2784CD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123CB7B5" w14:textId="77777777" w:rsidR="00BA624B" w:rsidRDefault="00BA624B" w:rsidP="00BA624B">
            <w:pPr>
              <w:spacing w:after="0"/>
              <w:jc w:val="left"/>
            </w:pPr>
            <w:r>
              <w:t>Nome e endereço de instalação na ponta cliente</w:t>
            </w:r>
          </w:p>
        </w:tc>
        <w:tc>
          <w:tcPr>
            <w:tcW w:w="7237" w:type="dxa"/>
          </w:tcPr>
          <w:p w14:paraId="3E604AEF" w14:textId="77777777" w:rsidR="00BA624B" w:rsidRDefault="00BA624B" w:rsidP="003A5480">
            <w:pPr>
              <w:spacing w:after="0"/>
            </w:pPr>
          </w:p>
        </w:tc>
      </w:tr>
      <w:tr w:rsidR="00BA624B" w14:paraId="15A8E5A2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7A1E5501" w14:textId="77777777" w:rsidR="00BA624B" w:rsidRDefault="00BA624B" w:rsidP="003A5480">
            <w:pPr>
              <w:spacing w:after="0"/>
            </w:pPr>
            <w:r>
              <w:t>Especificações técnicas</w:t>
            </w:r>
          </w:p>
        </w:tc>
        <w:tc>
          <w:tcPr>
            <w:tcW w:w="7237" w:type="dxa"/>
          </w:tcPr>
          <w:p w14:paraId="78B011D4" w14:textId="77777777" w:rsidR="00BA624B" w:rsidRDefault="00BA624B" w:rsidP="003A5480">
            <w:pPr>
              <w:spacing w:after="0"/>
            </w:pPr>
          </w:p>
        </w:tc>
      </w:tr>
      <w:tr w:rsidR="00BA624B" w14:paraId="480F7E85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0B7E35D2" w14:textId="77777777" w:rsidR="00BA624B" w:rsidRDefault="00BA624B" w:rsidP="003A5480">
            <w:pPr>
              <w:spacing w:after="0"/>
            </w:pPr>
            <w:r>
              <w:t>Prazo de implantação</w:t>
            </w:r>
          </w:p>
        </w:tc>
        <w:tc>
          <w:tcPr>
            <w:tcW w:w="7237" w:type="dxa"/>
          </w:tcPr>
          <w:p w14:paraId="03E37516" w14:textId="77777777" w:rsidR="00BA624B" w:rsidRDefault="00BA624B" w:rsidP="003A5480">
            <w:pPr>
              <w:spacing w:after="0"/>
            </w:pPr>
          </w:p>
        </w:tc>
      </w:tr>
      <w:tr w:rsidR="00BA624B" w14:paraId="080058AD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157590A2" w14:textId="77777777" w:rsidR="00BA624B" w:rsidRDefault="00BA624B" w:rsidP="003A5480">
            <w:pPr>
              <w:spacing w:after="0"/>
            </w:pPr>
            <w:r>
              <w:t>Nome do fornecedor</w:t>
            </w:r>
          </w:p>
        </w:tc>
        <w:tc>
          <w:tcPr>
            <w:tcW w:w="7237" w:type="dxa"/>
          </w:tcPr>
          <w:p w14:paraId="5A3A41EF" w14:textId="77777777" w:rsidR="00BA624B" w:rsidRDefault="00BA624B" w:rsidP="003A5480">
            <w:pPr>
              <w:spacing w:after="0"/>
            </w:pPr>
          </w:p>
        </w:tc>
      </w:tr>
      <w:tr w:rsidR="00BA624B" w14:paraId="2BF48FF3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10569913" w14:textId="77777777" w:rsidR="00BA624B" w:rsidRDefault="00BA624B" w:rsidP="003A5480">
            <w:pPr>
              <w:spacing w:after="0"/>
            </w:pPr>
            <w:r>
              <w:t>Dados de contato comercial</w:t>
            </w:r>
          </w:p>
        </w:tc>
        <w:tc>
          <w:tcPr>
            <w:tcW w:w="7237" w:type="dxa"/>
          </w:tcPr>
          <w:p w14:paraId="653B3887" w14:textId="77777777" w:rsidR="00BA624B" w:rsidRDefault="00BA624B" w:rsidP="003A5480">
            <w:pPr>
              <w:spacing w:after="0"/>
            </w:pPr>
          </w:p>
        </w:tc>
      </w:tr>
      <w:tr w:rsidR="00BA624B" w14:paraId="04CC8AEA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60432F3F" w14:textId="77777777" w:rsidR="00BA624B" w:rsidRDefault="00BA624B" w:rsidP="003A5480">
            <w:pPr>
              <w:spacing w:after="0"/>
            </w:pPr>
            <w:r>
              <w:t>Dados de contato técnico</w:t>
            </w:r>
          </w:p>
        </w:tc>
        <w:tc>
          <w:tcPr>
            <w:tcW w:w="7237" w:type="dxa"/>
          </w:tcPr>
          <w:p w14:paraId="0C787927" w14:textId="77777777" w:rsidR="00BA624B" w:rsidRDefault="00BA624B" w:rsidP="003A5480">
            <w:pPr>
              <w:spacing w:after="0"/>
            </w:pPr>
          </w:p>
        </w:tc>
      </w:tr>
      <w:tr w:rsidR="00BA624B" w14:paraId="3A82929A" w14:textId="77777777" w:rsidTr="001616B1">
        <w:tc>
          <w:tcPr>
            <w:tcW w:w="3122" w:type="dxa"/>
            <w:shd w:val="clear" w:color="auto" w:fill="EBE8EC" w:themeFill="accent6" w:themeFillTint="33"/>
          </w:tcPr>
          <w:p w14:paraId="35F9D9E6" w14:textId="77777777" w:rsidR="00BA624B" w:rsidRDefault="00BA624B" w:rsidP="003A5480">
            <w:pPr>
              <w:spacing w:after="0"/>
            </w:pPr>
            <w:r>
              <w:t>Observações</w:t>
            </w:r>
          </w:p>
        </w:tc>
        <w:tc>
          <w:tcPr>
            <w:tcW w:w="7237" w:type="dxa"/>
          </w:tcPr>
          <w:p w14:paraId="4D290A72" w14:textId="77777777" w:rsidR="00BA624B" w:rsidRDefault="00BA624B" w:rsidP="003A5480">
            <w:pPr>
              <w:spacing w:after="0"/>
            </w:pPr>
          </w:p>
        </w:tc>
      </w:tr>
    </w:tbl>
    <w:p w14:paraId="3E3EF9F5" w14:textId="77777777" w:rsidR="00BA624B" w:rsidRDefault="00BA624B"/>
    <w:p w14:paraId="110807F2" w14:textId="77777777" w:rsidR="00344979" w:rsidRDefault="00BA624B" w:rsidP="001616B1">
      <w:pPr>
        <w:pStyle w:val="Ttulo3"/>
        <w:spacing w:after="80"/>
      </w:pPr>
      <w:bookmarkStart w:id="13" w:name="_Toc481664664"/>
      <w:r>
        <w:t>Softwares de EDI</w:t>
      </w:r>
      <w:bookmarkEnd w:id="13"/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BA624B" w14:paraId="3D46DE92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7C257D84" w14:textId="77777777" w:rsidR="00BA624B" w:rsidRDefault="00BA624B" w:rsidP="003A5480">
            <w:pPr>
              <w:spacing w:after="0"/>
            </w:pPr>
            <w:r>
              <w:t>Nº do software nesse projeto</w:t>
            </w:r>
          </w:p>
        </w:tc>
        <w:tc>
          <w:tcPr>
            <w:tcW w:w="7240" w:type="dxa"/>
          </w:tcPr>
          <w:p w14:paraId="454D3068" w14:textId="77777777" w:rsidR="00BA624B" w:rsidRPr="00BA624B" w:rsidRDefault="00BA624B" w:rsidP="003A5480">
            <w:pPr>
              <w:spacing w:after="0"/>
              <w:rPr>
                <w:b/>
              </w:rPr>
            </w:pPr>
            <w:r w:rsidRPr="00BA624B">
              <w:rPr>
                <w:b/>
              </w:rPr>
              <w:t>1</w:t>
            </w:r>
          </w:p>
        </w:tc>
      </w:tr>
      <w:tr w:rsidR="00344979" w14:paraId="7D246EDD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62D56A3E" w14:textId="77777777" w:rsidR="00344979" w:rsidRDefault="00BA624B" w:rsidP="003A5480">
            <w:pPr>
              <w:spacing w:after="0"/>
            </w:pPr>
            <w:r>
              <w:t>Nome do software</w:t>
            </w:r>
          </w:p>
        </w:tc>
        <w:tc>
          <w:tcPr>
            <w:tcW w:w="7240" w:type="dxa"/>
          </w:tcPr>
          <w:p w14:paraId="3059B93F" w14:textId="77777777" w:rsidR="00344979" w:rsidRDefault="00BA624B" w:rsidP="003A5480">
            <w:pPr>
              <w:spacing w:after="0"/>
            </w:pPr>
            <w:r>
              <w:t>Connect Direct</w:t>
            </w:r>
          </w:p>
        </w:tc>
      </w:tr>
      <w:tr w:rsidR="00344979" w14:paraId="63EB6C8E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79BE1156" w14:textId="4C5EB3BD" w:rsidR="00344979" w:rsidRDefault="00344979" w:rsidP="003A5480">
            <w:pPr>
              <w:spacing w:after="0"/>
            </w:pPr>
            <w:r>
              <w:t xml:space="preserve">Nome do servidor </w:t>
            </w:r>
            <w:r w:rsidR="00741F69">
              <w:t>Empresa</w:t>
            </w:r>
          </w:p>
        </w:tc>
        <w:tc>
          <w:tcPr>
            <w:tcW w:w="7240" w:type="dxa"/>
          </w:tcPr>
          <w:p w14:paraId="0BAC1698" w14:textId="5C296671" w:rsidR="00344979" w:rsidRDefault="00741F69" w:rsidP="003A5480">
            <w:pPr>
              <w:spacing w:after="0"/>
            </w:pPr>
            <w:r>
              <w:t>XXXXX</w:t>
            </w:r>
          </w:p>
        </w:tc>
      </w:tr>
      <w:tr w:rsidR="00344979" w14:paraId="7C7CE63A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59B06B49" w14:textId="01163E96" w:rsidR="00344979" w:rsidRDefault="00344979" w:rsidP="003A5480">
            <w:pPr>
              <w:spacing w:after="0"/>
            </w:pPr>
            <w:r>
              <w:t xml:space="preserve">IP servidor </w:t>
            </w:r>
            <w:r w:rsidR="00741F69">
              <w:t>Empresa</w:t>
            </w:r>
          </w:p>
        </w:tc>
        <w:tc>
          <w:tcPr>
            <w:tcW w:w="7240" w:type="dxa"/>
          </w:tcPr>
          <w:p w14:paraId="6010B858" w14:textId="5C308D31" w:rsidR="00344979" w:rsidRDefault="00BA624B" w:rsidP="003A5480">
            <w:pPr>
              <w:spacing w:after="0"/>
            </w:pPr>
            <w:r>
              <w:t>192.</w:t>
            </w:r>
            <w:r w:rsidR="00741F69">
              <w:t>XXX</w:t>
            </w:r>
            <w:r>
              <w:t>.</w:t>
            </w:r>
            <w:r w:rsidR="00741F69">
              <w:t>XXX</w:t>
            </w:r>
            <w:r>
              <w:t>.</w:t>
            </w:r>
            <w:r w:rsidR="00741F69">
              <w:t>XXX</w:t>
            </w:r>
          </w:p>
        </w:tc>
      </w:tr>
      <w:tr w:rsidR="00344979" w14:paraId="693DB87A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5E992C3D" w14:textId="349F8867" w:rsidR="00344979" w:rsidRDefault="00344979" w:rsidP="003A5480">
            <w:pPr>
              <w:spacing w:after="0"/>
            </w:pPr>
            <w:r>
              <w:t xml:space="preserve">Usuário </w:t>
            </w:r>
            <w:r w:rsidR="00741F69">
              <w:t>Empresa</w:t>
            </w:r>
          </w:p>
        </w:tc>
        <w:tc>
          <w:tcPr>
            <w:tcW w:w="7240" w:type="dxa"/>
          </w:tcPr>
          <w:p w14:paraId="35431307" w14:textId="23FA0557" w:rsidR="00344979" w:rsidRDefault="00741F69" w:rsidP="003A5480">
            <w:pPr>
              <w:spacing w:after="0"/>
            </w:pPr>
            <w:r>
              <w:t>XXXX</w:t>
            </w:r>
          </w:p>
        </w:tc>
      </w:tr>
      <w:tr w:rsidR="00344979" w14:paraId="74716617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7FDAFE5A" w14:textId="354220A7" w:rsidR="00344979" w:rsidRDefault="00344979" w:rsidP="003A5480">
            <w:pPr>
              <w:spacing w:after="0"/>
            </w:pPr>
            <w:r>
              <w:t xml:space="preserve">Outros detalhes </w:t>
            </w:r>
            <w:r w:rsidR="00741F69">
              <w:t>Empresa</w:t>
            </w:r>
          </w:p>
        </w:tc>
        <w:tc>
          <w:tcPr>
            <w:tcW w:w="7240" w:type="dxa"/>
          </w:tcPr>
          <w:p w14:paraId="0F5CC154" w14:textId="77777777" w:rsidR="00344979" w:rsidRDefault="00BA624B" w:rsidP="003A5480">
            <w:pPr>
              <w:spacing w:after="0"/>
            </w:pPr>
            <w:r>
              <w:t>Security Plus habilitado para transmissão</w:t>
            </w:r>
          </w:p>
        </w:tc>
      </w:tr>
      <w:tr w:rsidR="00344979" w14:paraId="58A6ABDE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3D66717F" w14:textId="77777777" w:rsidR="00344979" w:rsidRDefault="00344979" w:rsidP="003A5480">
            <w:pPr>
              <w:spacing w:after="0"/>
            </w:pPr>
            <w:r>
              <w:t xml:space="preserve">Nome do servidor </w:t>
            </w:r>
            <w:r w:rsidR="00BA624B">
              <w:t>do cliente</w:t>
            </w:r>
          </w:p>
        </w:tc>
        <w:tc>
          <w:tcPr>
            <w:tcW w:w="7240" w:type="dxa"/>
          </w:tcPr>
          <w:p w14:paraId="1E1CF9C5" w14:textId="77777777" w:rsidR="00344979" w:rsidRDefault="00344979" w:rsidP="003A5480">
            <w:pPr>
              <w:spacing w:after="0"/>
            </w:pPr>
          </w:p>
        </w:tc>
      </w:tr>
      <w:tr w:rsidR="00344979" w14:paraId="60D323EF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0D1C516C" w14:textId="77777777" w:rsidR="00344979" w:rsidRDefault="00344979" w:rsidP="003A5480">
            <w:pPr>
              <w:spacing w:after="0"/>
            </w:pPr>
            <w:r>
              <w:t xml:space="preserve">IP servidor </w:t>
            </w:r>
            <w:r w:rsidR="00BA624B">
              <w:t>do cliente</w:t>
            </w:r>
          </w:p>
        </w:tc>
        <w:tc>
          <w:tcPr>
            <w:tcW w:w="7240" w:type="dxa"/>
          </w:tcPr>
          <w:p w14:paraId="126C53AF" w14:textId="77777777" w:rsidR="00344979" w:rsidRDefault="00344979" w:rsidP="003A5480">
            <w:pPr>
              <w:spacing w:after="0"/>
            </w:pPr>
          </w:p>
        </w:tc>
      </w:tr>
      <w:tr w:rsidR="00344979" w14:paraId="7FE032D6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1F166CFB" w14:textId="77777777" w:rsidR="00344979" w:rsidRDefault="00344979" w:rsidP="003A5480">
            <w:pPr>
              <w:spacing w:after="0"/>
            </w:pPr>
            <w:r>
              <w:t xml:space="preserve">Usuário servidor </w:t>
            </w:r>
            <w:r w:rsidR="00BA624B">
              <w:t>do cliente</w:t>
            </w:r>
          </w:p>
        </w:tc>
        <w:tc>
          <w:tcPr>
            <w:tcW w:w="7240" w:type="dxa"/>
          </w:tcPr>
          <w:p w14:paraId="3A5F94E7" w14:textId="77777777" w:rsidR="00344979" w:rsidRDefault="00344979" w:rsidP="003A5480">
            <w:pPr>
              <w:spacing w:after="0"/>
            </w:pPr>
          </w:p>
        </w:tc>
      </w:tr>
      <w:tr w:rsidR="00344979" w14:paraId="54AD8E21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570B4289" w14:textId="77777777" w:rsidR="00344979" w:rsidRDefault="00344979" w:rsidP="003A5480">
            <w:pPr>
              <w:spacing w:after="0"/>
            </w:pPr>
            <w:r>
              <w:t xml:space="preserve">Outros detalhes </w:t>
            </w:r>
            <w:r w:rsidR="00BA624B">
              <w:t>do cliente</w:t>
            </w:r>
          </w:p>
        </w:tc>
        <w:tc>
          <w:tcPr>
            <w:tcW w:w="7240" w:type="dxa"/>
          </w:tcPr>
          <w:p w14:paraId="66047947" w14:textId="77777777" w:rsidR="00344979" w:rsidRDefault="00BA624B" w:rsidP="003A5480">
            <w:pPr>
              <w:spacing w:after="0"/>
            </w:pPr>
            <w:r>
              <w:t>Security Plus habilitado para transmissão</w:t>
            </w:r>
          </w:p>
        </w:tc>
      </w:tr>
    </w:tbl>
    <w:p w14:paraId="21327310" w14:textId="77777777" w:rsidR="00344979" w:rsidRPr="00344979" w:rsidRDefault="00344979" w:rsidP="00344979"/>
    <w:p w14:paraId="2774F5F2" w14:textId="77777777" w:rsidR="001616B1" w:rsidRDefault="001616B1">
      <w:pPr>
        <w:spacing w:after="200"/>
        <w:rPr>
          <w:color w:val="000000" w:themeColor="text1"/>
          <w:spacing w:val="5"/>
          <w:sz w:val="22"/>
          <w:szCs w:val="24"/>
          <w:u w:val="single"/>
        </w:rPr>
      </w:pPr>
      <w:r>
        <w:br w:type="page"/>
      </w:r>
    </w:p>
    <w:p w14:paraId="4D0C032E" w14:textId="77777777" w:rsidR="00344979" w:rsidRDefault="00344979" w:rsidP="001616B1">
      <w:pPr>
        <w:pStyle w:val="Ttulo3"/>
        <w:spacing w:after="80"/>
      </w:pPr>
      <w:bookmarkStart w:id="14" w:name="_Toc481664665"/>
      <w:r>
        <w:lastRenderedPageBreak/>
        <w:t>Arquivos de Entrada</w:t>
      </w:r>
      <w:bookmarkEnd w:id="14"/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344979" w14:paraId="76D052C0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60E2D360" w14:textId="77777777" w:rsidR="00344979" w:rsidRDefault="001616B1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78D3F7A4" w14:textId="77777777" w:rsidR="00344979" w:rsidRDefault="00344979" w:rsidP="003A5480">
            <w:pPr>
              <w:spacing w:after="0"/>
            </w:pPr>
          </w:p>
        </w:tc>
      </w:tr>
      <w:tr w:rsidR="00344979" w14:paraId="6372801F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3103797A" w14:textId="77777777" w:rsidR="00344979" w:rsidRDefault="001616B1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6D57FC2F" w14:textId="77777777" w:rsidR="00344979" w:rsidRDefault="00344979" w:rsidP="003A5480">
            <w:pPr>
              <w:spacing w:after="0"/>
            </w:pPr>
          </w:p>
        </w:tc>
      </w:tr>
      <w:tr w:rsidR="00344979" w14:paraId="328EAD1D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3AAA1894" w14:textId="77777777" w:rsidR="00344979" w:rsidRDefault="001616B1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2A7DAE26" w14:textId="77777777" w:rsidR="00344979" w:rsidRDefault="00344979" w:rsidP="003A5480">
            <w:pPr>
              <w:spacing w:after="0"/>
            </w:pPr>
          </w:p>
        </w:tc>
      </w:tr>
      <w:tr w:rsidR="00344979" w14:paraId="29911444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26940C0D" w14:textId="77777777" w:rsidR="00344979" w:rsidRDefault="00344979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189F1263" w14:textId="77777777" w:rsidR="00344979" w:rsidRDefault="00344979" w:rsidP="003A5480">
            <w:pPr>
              <w:spacing w:after="0"/>
            </w:pPr>
          </w:p>
        </w:tc>
      </w:tr>
      <w:tr w:rsidR="00344979" w14:paraId="739D5709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3DC3464D" w14:textId="77777777" w:rsidR="00344979" w:rsidRDefault="001616B1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076CCA66" w14:textId="77777777" w:rsidR="00344979" w:rsidRDefault="00344979" w:rsidP="003A5480">
            <w:pPr>
              <w:spacing w:after="0"/>
            </w:pPr>
          </w:p>
        </w:tc>
      </w:tr>
      <w:tr w:rsidR="00344979" w14:paraId="0A68BFCD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7620E602" w14:textId="77777777" w:rsidR="00344979" w:rsidRDefault="001616B1" w:rsidP="001616B1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6724D0BD" w14:textId="77777777" w:rsidR="00344979" w:rsidRDefault="00344979" w:rsidP="003A5480">
            <w:pPr>
              <w:spacing w:after="0"/>
            </w:pPr>
          </w:p>
        </w:tc>
      </w:tr>
      <w:tr w:rsidR="001616B1" w14:paraId="4C1AB319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6F92C67B" w14:textId="77777777" w:rsidR="001616B1" w:rsidRDefault="001616B1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6CD54090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  <w:tr w:rsidR="001616B1" w14:paraId="50D931A2" w14:textId="77777777" w:rsidTr="001616B1">
        <w:tc>
          <w:tcPr>
            <w:tcW w:w="3119" w:type="dxa"/>
            <w:shd w:val="clear" w:color="auto" w:fill="EBE8EC" w:themeFill="accent6" w:themeFillTint="33"/>
          </w:tcPr>
          <w:p w14:paraId="37559761" w14:textId="77777777" w:rsidR="001616B1" w:rsidRDefault="001616B1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699D4126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</w:tbl>
    <w:p w14:paraId="37520418" w14:textId="77777777" w:rsidR="00344979" w:rsidRDefault="00344979" w:rsidP="00344979">
      <w:pPr>
        <w:spacing w:after="0"/>
      </w:pPr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1616B1" w14:paraId="7B7DD4A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073EA4D" w14:textId="77777777" w:rsidR="001616B1" w:rsidRDefault="001616B1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59F08727" w14:textId="77777777" w:rsidR="001616B1" w:rsidRDefault="001616B1" w:rsidP="003A5480">
            <w:pPr>
              <w:spacing w:after="0"/>
            </w:pPr>
          </w:p>
        </w:tc>
      </w:tr>
      <w:tr w:rsidR="001616B1" w14:paraId="6E2A3C74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5551E89" w14:textId="77777777" w:rsidR="001616B1" w:rsidRDefault="001616B1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4D81230B" w14:textId="77777777" w:rsidR="001616B1" w:rsidRDefault="001616B1" w:rsidP="003A5480">
            <w:pPr>
              <w:spacing w:after="0"/>
            </w:pPr>
          </w:p>
        </w:tc>
      </w:tr>
      <w:tr w:rsidR="001616B1" w14:paraId="2997DCD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55E17B6" w14:textId="77777777" w:rsidR="001616B1" w:rsidRDefault="001616B1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65C09EC5" w14:textId="77777777" w:rsidR="001616B1" w:rsidRDefault="001616B1" w:rsidP="003A5480">
            <w:pPr>
              <w:spacing w:after="0"/>
            </w:pPr>
          </w:p>
        </w:tc>
      </w:tr>
      <w:tr w:rsidR="001616B1" w14:paraId="5563661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4200AFF9" w14:textId="77777777" w:rsidR="001616B1" w:rsidRDefault="001616B1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2F6BCB4F" w14:textId="77777777" w:rsidR="001616B1" w:rsidRDefault="001616B1" w:rsidP="003A5480">
            <w:pPr>
              <w:spacing w:after="0"/>
            </w:pPr>
          </w:p>
        </w:tc>
      </w:tr>
      <w:tr w:rsidR="001616B1" w14:paraId="7770BFB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150A319" w14:textId="77777777" w:rsidR="001616B1" w:rsidRDefault="001616B1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6D8DE400" w14:textId="77777777" w:rsidR="001616B1" w:rsidRDefault="001616B1" w:rsidP="003A5480">
            <w:pPr>
              <w:spacing w:after="0"/>
            </w:pPr>
          </w:p>
        </w:tc>
      </w:tr>
      <w:tr w:rsidR="001616B1" w14:paraId="00342CEB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B78E405" w14:textId="77777777" w:rsidR="001616B1" w:rsidRDefault="001616B1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27D0615E" w14:textId="77777777" w:rsidR="001616B1" w:rsidRDefault="001616B1" w:rsidP="003A5480">
            <w:pPr>
              <w:spacing w:after="0"/>
            </w:pPr>
          </w:p>
        </w:tc>
      </w:tr>
      <w:tr w:rsidR="001616B1" w14:paraId="079282BB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CABD7B5" w14:textId="77777777" w:rsidR="001616B1" w:rsidRDefault="001616B1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177F3EA2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  <w:tr w:rsidR="001616B1" w14:paraId="0F1163B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AADE40D" w14:textId="77777777" w:rsidR="001616B1" w:rsidRDefault="001616B1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1C128F55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</w:tbl>
    <w:p w14:paraId="292BCB16" w14:textId="77777777" w:rsidR="00344979" w:rsidRDefault="00344979" w:rsidP="00AB276A">
      <w:pPr>
        <w:pStyle w:val="Ttulo3"/>
      </w:pPr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1616B1" w14:paraId="2E843DD6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01ACFC8" w14:textId="77777777" w:rsidR="001616B1" w:rsidRDefault="001616B1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6FA1D564" w14:textId="77777777" w:rsidR="001616B1" w:rsidRDefault="001616B1" w:rsidP="003A5480">
            <w:pPr>
              <w:spacing w:after="0"/>
            </w:pPr>
          </w:p>
        </w:tc>
      </w:tr>
      <w:tr w:rsidR="001616B1" w14:paraId="2BD4C97D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24512C9" w14:textId="77777777" w:rsidR="001616B1" w:rsidRDefault="001616B1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4EEE6CE7" w14:textId="77777777" w:rsidR="001616B1" w:rsidRDefault="001616B1" w:rsidP="003A5480">
            <w:pPr>
              <w:spacing w:after="0"/>
            </w:pPr>
          </w:p>
        </w:tc>
      </w:tr>
      <w:tr w:rsidR="001616B1" w14:paraId="5B1D2931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D4285A5" w14:textId="77777777" w:rsidR="001616B1" w:rsidRDefault="001616B1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1C0DDE7D" w14:textId="77777777" w:rsidR="001616B1" w:rsidRDefault="001616B1" w:rsidP="003A5480">
            <w:pPr>
              <w:spacing w:after="0"/>
            </w:pPr>
          </w:p>
        </w:tc>
      </w:tr>
      <w:tr w:rsidR="001616B1" w14:paraId="2EF1E2F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8C21718" w14:textId="77777777" w:rsidR="001616B1" w:rsidRDefault="001616B1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18FCA27A" w14:textId="77777777" w:rsidR="001616B1" w:rsidRDefault="001616B1" w:rsidP="003A5480">
            <w:pPr>
              <w:spacing w:after="0"/>
            </w:pPr>
          </w:p>
        </w:tc>
      </w:tr>
      <w:tr w:rsidR="001616B1" w14:paraId="3B88EC46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09DAE06" w14:textId="77777777" w:rsidR="001616B1" w:rsidRDefault="001616B1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0C29D2CE" w14:textId="77777777" w:rsidR="001616B1" w:rsidRDefault="001616B1" w:rsidP="003A5480">
            <w:pPr>
              <w:spacing w:after="0"/>
            </w:pPr>
          </w:p>
        </w:tc>
      </w:tr>
      <w:tr w:rsidR="001616B1" w14:paraId="0066C45B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EDCFF31" w14:textId="77777777" w:rsidR="001616B1" w:rsidRDefault="001616B1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4F36B266" w14:textId="77777777" w:rsidR="001616B1" w:rsidRDefault="001616B1" w:rsidP="003A5480">
            <w:pPr>
              <w:spacing w:after="0"/>
            </w:pPr>
          </w:p>
        </w:tc>
      </w:tr>
      <w:tr w:rsidR="001616B1" w14:paraId="4D057B55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1878D9C" w14:textId="77777777" w:rsidR="001616B1" w:rsidRDefault="001616B1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48505624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  <w:tr w:rsidR="001616B1" w14:paraId="3504787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6593947" w14:textId="77777777" w:rsidR="001616B1" w:rsidRDefault="001616B1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07F74AFD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</w:tbl>
    <w:p w14:paraId="078F568A" w14:textId="77777777" w:rsidR="001616B1" w:rsidRDefault="001616B1" w:rsidP="001616B1"/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1616B1" w14:paraId="3C53BD93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0F79AAA" w14:textId="77777777" w:rsidR="001616B1" w:rsidRDefault="001616B1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55F53DE1" w14:textId="77777777" w:rsidR="001616B1" w:rsidRDefault="001616B1" w:rsidP="003A5480">
            <w:pPr>
              <w:spacing w:after="0"/>
            </w:pPr>
          </w:p>
        </w:tc>
      </w:tr>
      <w:tr w:rsidR="001616B1" w14:paraId="297C08A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739C8C43" w14:textId="77777777" w:rsidR="001616B1" w:rsidRDefault="001616B1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57BDDAB4" w14:textId="77777777" w:rsidR="001616B1" w:rsidRDefault="001616B1" w:rsidP="003A5480">
            <w:pPr>
              <w:spacing w:after="0"/>
            </w:pPr>
          </w:p>
        </w:tc>
      </w:tr>
      <w:tr w:rsidR="001616B1" w14:paraId="3506D715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665B429" w14:textId="77777777" w:rsidR="001616B1" w:rsidRDefault="001616B1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56BD3E2B" w14:textId="77777777" w:rsidR="001616B1" w:rsidRDefault="001616B1" w:rsidP="003A5480">
            <w:pPr>
              <w:spacing w:after="0"/>
            </w:pPr>
          </w:p>
        </w:tc>
      </w:tr>
      <w:tr w:rsidR="001616B1" w14:paraId="5691021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27603D6" w14:textId="77777777" w:rsidR="001616B1" w:rsidRDefault="001616B1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647E2652" w14:textId="77777777" w:rsidR="001616B1" w:rsidRDefault="001616B1" w:rsidP="003A5480">
            <w:pPr>
              <w:spacing w:after="0"/>
            </w:pPr>
          </w:p>
        </w:tc>
      </w:tr>
      <w:tr w:rsidR="001616B1" w14:paraId="4D0FA85A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40AE2B6" w14:textId="77777777" w:rsidR="001616B1" w:rsidRDefault="001616B1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00A8213C" w14:textId="77777777" w:rsidR="001616B1" w:rsidRDefault="001616B1" w:rsidP="003A5480">
            <w:pPr>
              <w:spacing w:after="0"/>
            </w:pPr>
          </w:p>
        </w:tc>
      </w:tr>
      <w:tr w:rsidR="001616B1" w14:paraId="007F5F3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CBA6F51" w14:textId="77777777" w:rsidR="001616B1" w:rsidRDefault="001616B1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474D6DF0" w14:textId="77777777" w:rsidR="001616B1" w:rsidRDefault="001616B1" w:rsidP="003A5480">
            <w:pPr>
              <w:spacing w:after="0"/>
            </w:pPr>
          </w:p>
        </w:tc>
      </w:tr>
      <w:tr w:rsidR="001616B1" w14:paraId="4057B40A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17572D7" w14:textId="77777777" w:rsidR="001616B1" w:rsidRDefault="001616B1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01C3671F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  <w:tr w:rsidR="001616B1" w14:paraId="6A141C52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7FA2C66D" w14:textId="77777777" w:rsidR="001616B1" w:rsidRDefault="001616B1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22A33424" w14:textId="77777777" w:rsidR="001616B1" w:rsidRDefault="001616B1" w:rsidP="003A5480">
            <w:pPr>
              <w:spacing w:after="0"/>
            </w:pPr>
            <w:r>
              <w:t>1</w:t>
            </w:r>
          </w:p>
        </w:tc>
      </w:tr>
    </w:tbl>
    <w:p w14:paraId="208F6E6D" w14:textId="77777777" w:rsidR="001616B1" w:rsidRPr="001616B1" w:rsidRDefault="001616B1" w:rsidP="001616B1"/>
    <w:p w14:paraId="398C1002" w14:textId="77777777" w:rsidR="00624830" w:rsidRDefault="001616B1">
      <w:pPr>
        <w:spacing w:after="200"/>
      </w:pPr>
      <w:r>
        <w:br w:type="page"/>
      </w:r>
    </w:p>
    <w:p w14:paraId="4D4EF059" w14:textId="77777777" w:rsidR="00624830" w:rsidRDefault="00624830" w:rsidP="00624830">
      <w:pPr>
        <w:pStyle w:val="Ttulo3"/>
        <w:spacing w:after="80"/>
      </w:pPr>
      <w:bookmarkStart w:id="15" w:name="_Toc481664666"/>
      <w:r>
        <w:lastRenderedPageBreak/>
        <w:t>Arquivos de Retorno</w:t>
      </w:r>
      <w:bookmarkEnd w:id="15"/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624830" w14:paraId="7D1E539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8675514" w14:textId="77777777" w:rsidR="00624830" w:rsidRDefault="00624830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5F37DCCB" w14:textId="77777777" w:rsidR="00624830" w:rsidRDefault="00624830" w:rsidP="003A5480">
            <w:pPr>
              <w:spacing w:after="0"/>
            </w:pPr>
          </w:p>
        </w:tc>
      </w:tr>
      <w:tr w:rsidR="00624830" w14:paraId="1E799F97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F7A1E74" w14:textId="77777777" w:rsidR="00624830" w:rsidRDefault="00624830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5AEF0402" w14:textId="77777777" w:rsidR="00624830" w:rsidRDefault="00624830" w:rsidP="003A5480">
            <w:pPr>
              <w:spacing w:after="0"/>
            </w:pPr>
          </w:p>
        </w:tc>
      </w:tr>
      <w:tr w:rsidR="00624830" w14:paraId="7DCA8604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AEC15AF" w14:textId="77777777" w:rsidR="00624830" w:rsidRDefault="00624830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0E08AC66" w14:textId="77777777" w:rsidR="00624830" w:rsidRDefault="00624830" w:rsidP="003A5480">
            <w:pPr>
              <w:spacing w:after="0"/>
            </w:pPr>
          </w:p>
        </w:tc>
      </w:tr>
      <w:tr w:rsidR="00624830" w14:paraId="0311FA80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5D8433CC" w14:textId="77777777" w:rsidR="00624830" w:rsidRDefault="00624830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33C40C20" w14:textId="77777777" w:rsidR="00624830" w:rsidRDefault="00624830" w:rsidP="003A5480">
            <w:pPr>
              <w:spacing w:after="0"/>
            </w:pPr>
          </w:p>
        </w:tc>
      </w:tr>
      <w:tr w:rsidR="00624830" w14:paraId="0D082F13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3C3AFEE" w14:textId="77777777" w:rsidR="00624830" w:rsidRDefault="00624830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6541167A" w14:textId="77777777" w:rsidR="00624830" w:rsidRDefault="00624830" w:rsidP="003A5480">
            <w:pPr>
              <w:spacing w:after="0"/>
            </w:pPr>
          </w:p>
        </w:tc>
      </w:tr>
      <w:tr w:rsidR="00624830" w14:paraId="6E933CC0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E029CD5" w14:textId="77777777" w:rsidR="00624830" w:rsidRDefault="00624830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1547624F" w14:textId="77777777" w:rsidR="00624830" w:rsidRDefault="00624830" w:rsidP="003A5480">
            <w:pPr>
              <w:spacing w:after="0"/>
            </w:pPr>
          </w:p>
        </w:tc>
      </w:tr>
      <w:tr w:rsidR="00624830" w14:paraId="1A339ABB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18E799A" w14:textId="77777777" w:rsidR="00624830" w:rsidRDefault="00624830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71DBD97E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  <w:tr w:rsidR="00624830" w14:paraId="495BD5D2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48C3B766" w14:textId="77777777" w:rsidR="00624830" w:rsidRDefault="00624830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175F9821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</w:tbl>
    <w:p w14:paraId="6326BD17" w14:textId="77777777" w:rsidR="00624830" w:rsidRDefault="00624830" w:rsidP="00624830">
      <w:pPr>
        <w:spacing w:after="0"/>
      </w:pPr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624830" w14:paraId="68B92E36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0311975" w14:textId="77777777" w:rsidR="00624830" w:rsidRDefault="00624830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56AA923E" w14:textId="77777777" w:rsidR="00624830" w:rsidRDefault="00624830" w:rsidP="003A5480">
            <w:pPr>
              <w:spacing w:after="0"/>
            </w:pPr>
          </w:p>
        </w:tc>
      </w:tr>
      <w:tr w:rsidR="00624830" w14:paraId="1A122B03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32EB7B8" w14:textId="77777777" w:rsidR="00624830" w:rsidRDefault="00624830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524AC91C" w14:textId="77777777" w:rsidR="00624830" w:rsidRDefault="00624830" w:rsidP="003A5480">
            <w:pPr>
              <w:spacing w:after="0"/>
            </w:pPr>
          </w:p>
        </w:tc>
      </w:tr>
      <w:tr w:rsidR="00624830" w14:paraId="17BB9F05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4608E4E3" w14:textId="77777777" w:rsidR="00624830" w:rsidRDefault="00624830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5E41A74A" w14:textId="77777777" w:rsidR="00624830" w:rsidRDefault="00624830" w:rsidP="003A5480">
            <w:pPr>
              <w:spacing w:after="0"/>
            </w:pPr>
          </w:p>
        </w:tc>
      </w:tr>
      <w:tr w:rsidR="00624830" w14:paraId="75189722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3D05431" w14:textId="77777777" w:rsidR="00624830" w:rsidRDefault="00624830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3A3A9951" w14:textId="77777777" w:rsidR="00624830" w:rsidRDefault="00624830" w:rsidP="003A5480">
            <w:pPr>
              <w:spacing w:after="0"/>
            </w:pPr>
          </w:p>
        </w:tc>
      </w:tr>
      <w:tr w:rsidR="00624830" w14:paraId="665C73FA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4B6AE3F8" w14:textId="77777777" w:rsidR="00624830" w:rsidRDefault="00624830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5EB87B3B" w14:textId="77777777" w:rsidR="00624830" w:rsidRDefault="00624830" w:rsidP="003A5480">
            <w:pPr>
              <w:spacing w:after="0"/>
            </w:pPr>
          </w:p>
        </w:tc>
      </w:tr>
      <w:tr w:rsidR="00624830" w14:paraId="064A324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3DA2D18" w14:textId="77777777" w:rsidR="00624830" w:rsidRDefault="00624830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64009B14" w14:textId="77777777" w:rsidR="00624830" w:rsidRDefault="00624830" w:rsidP="003A5480">
            <w:pPr>
              <w:spacing w:after="0"/>
            </w:pPr>
          </w:p>
        </w:tc>
      </w:tr>
      <w:tr w:rsidR="00624830" w14:paraId="77C0B7B3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77853E4" w14:textId="77777777" w:rsidR="00624830" w:rsidRDefault="00624830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0E373A35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  <w:tr w:rsidR="00624830" w14:paraId="46B6D7C2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75453ED" w14:textId="77777777" w:rsidR="00624830" w:rsidRDefault="00624830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3924755A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</w:tbl>
    <w:p w14:paraId="6F80140D" w14:textId="77777777" w:rsidR="00624830" w:rsidRDefault="00624830" w:rsidP="00624830">
      <w:pPr>
        <w:pStyle w:val="Ttulo3"/>
      </w:pPr>
    </w:p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624830" w14:paraId="0DD4EAA8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F8E2A1D" w14:textId="77777777" w:rsidR="00624830" w:rsidRDefault="00624830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2BF269E3" w14:textId="77777777" w:rsidR="00624830" w:rsidRDefault="00624830" w:rsidP="003A5480">
            <w:pPr>
              <w:spacing w:after="0"/>
            </w:pPr>
          </w:p>
        </w:tc>
      </w:tr>
      <w:tr w:rsidR="00624830" w14:paraId="2A22296A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C3AE38E" w14:textId="77777777" w:rsidR="00624830" w:rsidRDefault="00624830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3A38A517" w14:textId="77777777" w:rsidR="00624830" w:rsidRDefault="00624830" w:rsidP="003A5480">
            <w:pPr>
              <w:spacing w:after="0"/>
            </w:pPr>
          </w:p>
        </w:tc>
      </w:tr>
      <w:tr w:rsidR="00624830" w14:paraId="4A2AC81F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7B9B9AFA" w14:textId="77777777" w:rsidR="00624830" w:rsidRDefault="00624830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1B955000" w14:textId="77777777" w:rsidR="00624830" w:rsidRDefault="00624830" w:rsidP="003A5480">
            <w:pPr>
              <w:spacing w:after="0"/>
            </w:pPr>
          </w:p>
        </w:tc>
      </w:tr>
      <w:tr w:rsidR="00624830" w14:paraId="53C3C98E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64C28F9" w14:textId="77777777" w:rsidR="00624830" w:rsidRDefault="00624830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12CCBEE3" w14:textId="77777777" w:rsidR="00624830" w:rsidRDefault="00624830" w:rsidP="003A5480">
            <w:pPr>
              <w:spacing w:after="0"/>
            </w:pPr>
          </w:p>
        </w:tc>
      </w:tr>
      <w:tr w:rsidR="00624830" w14:paraId="3E3BC8BD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918242E" w14:textId="77777777" w:rsidR="00624830" w:rsidRDefault="00624830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4E30B926" w14:textId="77777777" w:rsidR="00624830" w:rsidRDefault="00624830" w:rsidP="003A5480">
            <w:pPr>
              <w:spacing w:after="0"/>
            </w:pPr>
          </w:p>
        </w:tc>
      </w:tr>
      <w:tr w:rsidR="00624830" w14:paraId="2409BCB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690BDA6" w14:textId="77777777" w:rsidR="00624830" w:rsidRDefault="00624830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49C84B9E" w14:textId="77777777" w:rsidR="00624830" w:rsidRDefault="00624830" w:rsidP="003A5480">
            <w:pPr>
              <w:spacing w:after="0"/>
            </w:pPr>
          </w:p>
        </w:tc>
      </w:tr>
      <w:tr w:rsidR="00624830" w14:paraId="4AA8F90A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499D442" w14:textId="77777777" w:rsidR="00624830" w:rsidRDefault="00624830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3C70B3A8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  <w:tr w:rsidR="00624830" w14:paraId="2C3EA097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4F66D9A3" w14:textId="77777777" w:rsidR="00624830" w:rsidRDefault="00624830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37B8165C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</w:tbl>
    <w:p w14:paraId="79A37A2C" w14:textId="77777777" w:rsidR="00624830" w:rsidRDefault="00624830" w:rsidP="00624830"/>
    <w:tbl>
      <w:tblPr>
        <w:tblStyle w:val="Tabelacomgrade"/>
        <w:tblW w:w="0" w:type="auto"/>
        <w:tblInd w:w="-5" w:type="dxa"/>
        <w:tblBorders>
          <w:top w:val="single" w:sz="4" w:space="0" w:color="C4BCC6" w:themeColor="accent6" w:themeTint="99"/>
          <w:left w:val="single" w:sz="4" w:space="0" w:color="C4BCC6" w:themeColor="accent6" w:themeTint="99"/>
          <w:bottom w:val="single" w:sz="4" w:space="0" w:color="C4BCC6" w:themeColor="accent6" w:themeTint="99"/>
          <w:right w:val="single" w:sz="4" w:space="0" w:color="C4BCC6" w:themeColor="accent6" w:themeTint="99"/>
          <w:insideH w:val="single" w:sz="4" w:space="0" w:color="C4BCC6" w:themeColor="accent6" w:themeTint="99"/>
          <w:insideV w:val="single" w:sz="4" w:space="0" w:color="C4BCC6" w:themeColor="accent6" w:themeTint="99"/>
        </w:tblBorders>
        <w:tblLook w:val="04A0" w:firstRow="1" w:lastRow="0" w:firstColumn="1" w:lastColumn="0" w:noHBand="0" w:noVBand="1"/>
      </w:tblPr>
      <w:tblGrid>
        <w:gridCol w:w="3119"/>
        <w:gridCol w:w="7240"/>
      </w:tblGrid>
      <w:tr w:rsidR="00624830" w14:paraId="48905913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0F92E877" w14:textId="77777777" w:rsidR="00624830" w:rsidRDefault="00624830" w:rsidP="003A5480">
            <w:pPr>
              <w:spacing w:after="0"/>
            </w:pPr>
            <w:r>
              <w:t>Finalidade</w:t>
            </w:r>
          </w:p>
        </w:tc>
        <w:tc>
          <w:tcPr>
            <w:tcW w:w="7240" w:type="dxa"/>
          </w:tcPr>
          <w:p w14:paraId="11ECE816" w14:textId="77777777" w:rsidR="00624830" w:rsidRDefault="00624830" w:rsidP="003A5480">
            <w:pPr>
              <w:spacing w:after="0"/>
            </w:pPr>
          </w:p>
        </w:tc>
      </w:tr>
      <w:tr w:rsidR="00624830" w14:paraId="07CA009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4B619DF" w14:textId="77777777" w:rsidR="00624830" w:rsidRDefault="00624830" w:rsidP="003A5480">
            <w:pPr>
              <w:spacing w:after="0"/>
            </w:pPr>
            <w:r>
              <w:t>Nomenclatura</w:t>
            </w:r>
          </w:p>
        </w:tc>
        <w:tc>
          <w:tcPr>
            <w:tcW w:w="7240" w:type="dxa"/>
          </w:tcPr>
          <w:p w14:paraId="390B7666" w14:textId="77777777" w:rsidR="00624830" w:rsidRDefault="00624830" w:rsidP="003A5480">
            <w:pPr>
              <w:spacing w:after="0"/>
            </w:pPr>
          </w:p>
        </w:tc>
      </w:tr>
      <w:tr w:rsidR="00624830" w14:paraId="395FE756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6B85A361" w14:textId="77777777" w:rsidR="00624830" w:rsidRDefault="00624830" w:rsidP="003A5480">
            <w:pPr>
              <w:spacing w:after="0"/>
            </w:pPr>
            <w:r>
              <w:t>Formato</w:t>
            </w:r>
          </w:p>
        </w:tc>
        <w:tc>
          <w:tcPr>
            <w:tcW w:w="7240" w:type="dxa"/>
          </w:tcPr>
          <w:p w14:paraId="00D9AA1E" w14:textId="77777777" w:rsidR="00624830" w:rsidRDefault="00624830" w:rsidP="003A5480">
            <w:pPr>
              <w:spacing w:after="0"/>
            </w:pPr>
          </w:p>
        </w:tc>
      </w:tr>
      <w:tr w:rsidR="00624830" w14:paraId="1AF14A6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2F3AAF0D" w14:textId="77777777" w:rsidR="00624830" w:rsidRDefault="00624830" w:rsidP="003A5480">
            <w:pPr>
              <w:spacing w:after="0"/>
            </w:pPr>
            <w:r>
              <w:t>Dias de transmissão</w:t>
            </w:r>
          </w:p>
        </w:tc>
        <w:tc>
          <w:tcPr>
            <w:tcW w:w="7240" w:type="dxa"/>
          </w:tcPr>
          <w:p w14:paraId="795A5EBC" w14:textId="77777777" w:rsidR="00624830" w:rsidRDefault="00624830" w:rsidP="003A5480">
            <w:pPr>
              <w:spacing w:after="0"/>
            </w:pPr>
          </w:p>
        </w:tc>
      </w:tr>
      <w:tr w:rsidR="00624830" w14:paraId="6EEC6C17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35C05837" w14:textId="77777777" w:rsidR="00624830" w:rsidRDefault="00624830" w:rsidP="003A5480">
            <w:pPr>
              <w:spacing w:after="0"/>
            </w:pPr>
            <w:r>
              <w:t>Horários de transmissão</w:t>
            </w:r>
          </w:p>
        </w:tc>
        <w:tc>
          <w:tcPr>
            <w:tcW w:w="7240" w:type="dxa"/>
          </w:tcPr>
          <w:p w14:paraId="2F05070E" w14:textId="77777777" w:rsidR="00624830" w:rsidRDefault="00624830" w:rsidP="003A5480">
            <w:pPr>
              <w:spacing w:after="0"/>
            </w:pPr>
          </w:p>
        </w:tc>
      </w:tr>
      <w:tr w:rsidR="00624830" w14:paraId="1891490C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7EFB9D8C" w14:textId="77777777" w:rsidR="00624830" w:rsidRDefault="00624830" w:rsidP="003A5480">
            <w:pPr>
              <w:spacing w:after="0"/>
              <w:jc w:val="left"/>
            </w:pPr>
            <w:r>
              <w:t>Dias em que não há transmissão</w:t>
            </w:r>
          </w:p>
        </w:tc>
        <w:tc>
          <w:tcPr>
            <w:tcW w:w="7240" w:type="dxa"/>
          </w:tcPr>
          <w:p w14:paraId="15D7F2FB" w14:textId="77777777" w:rsidR="00624830" w:rsidRDefault="00624830" w:rsidP="003A5480">
            <w:pPr>
              <w:spacing w:after="0"/>
            </w:pPr>
          </w:p>
        </w:tc>
      </w:tr>
      <w:tr w:rsidR="00624830" w14:paraId="055E8FD6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8AC1E3D" w14:textId="77777777" w:rsidR="00624830" w:rsidRDefault="00624830" w:rsidP="003A5480">
            <w:pPr>
              <w:spacing w:after="0"/>
            </w:pPr>
            <w:r>
              <w:t>Nº do meio de transmissão</w:t>
            </w:r>
          </w:p>
        </w:tc>
        <w:tc>
          <w:tcPr>
            <w:tcW w:w="7240" w:type="dxa"/>
          </w:tcPr>
          <w:p w14:paraId="1E10CB93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  <w:tr w:rsidR="00624830" w14:paraId="07083069" w14:textId="77777777" w:rsidTr="003A5480">
        <w:tc>
          <w:tcPr>
            <w:tcW w:w="3119" w:type="dxa"/>
            <w:shd w:val="clear" w:color="auto" w:fill="EBE8EC" w:themeFill="accent6" w:themeFillTint="33"/>
          </w:tcPr>
          <w:p w14:paraId="17C0B885" w14:textId="77777777" w:rsidR="00624830" w:rsidRDefault="00624830" w:rsidP="003A5480">
            <w:pPr>
              <w:spacing w:after="0"/>
            </w:pPr>
            <w:r>
              <w:t>Nº do software de EDI utilizado</w:t>
            </w:r>
          </w:p>
        </w:tc>
        <w:tc>
          <w:tcPr>
            <w:tcW w:w="7240" w:type="dxa"/>
          </w:tcPr>
          <w:p w14:paraId="57738D7F" w14:textId="77777777" w:rsidR="00624830" w:rsidRDefault="00624830" w:rsidP="003A5480">
            <w:pPr>
              <w:spacing w:after="0"/>
            </w:pPr>
            <w:r>
              <w:t>1</w:t>
            </w:r>
          </w:p>
        </w:tc>
      </w:tr>
    </w:tbl>
    <w:p w14:paraId="6035D581" w14:textId="77777777" w:rsidR="001616B1" w:rsidRDefault="001616B1">
      <w:pPr>
        <w:spacing w:after="200"/>
        <w:rPr>
          <w:color w:val="000000" w:themeColor="text1"/>
          <w:spacing w:val="5"/>
          <w:sz w:val="22"/>
          <w:szCs w:val="24"/>
          <w:u w:val="single"/>
        </w:rPr>
      </w:pPr>
    </w:p>
    <w:p w14:paraId="0C4C99E5" w14:textId="77777777" w:rsidR="00624830" w:rsidRDefault="00624830">
      <w:pPr>
        <w:spacing w:after="200"/>
        <w:rPr>
          <w:color w:val="000000" w:themeColor="text1"/>
          <w:spacing w:val="5"/>
          <w:sz w:val="22"/>
          <w:szCs w:val="24"/>
          <w:u w:val="single"/>
        </w:rPr>
      </w:pPr>
      <w:r>
        <w:br w:type="page"/>
      </w:r>
    </w:p>
    <w:p w14:paraId="71B8AC79" w14:textId="77777777" w:rsidR="00AB276A" w:rsidRDefault="0083188F" w:rsidP="001616B1">
      <w:pPr>
        <w:pStyle w:val="Ttulo3"/>
        <w:spacing w:after="80"/>
      </w:pPr>
      <w:bookmarkStart w:id="16" w:name="_Toc481664667"/>
      <w:r>
        <w:lastRenderedPageBreak/>
        <w:t>Correios</w:t>
      </w:r>
      <w:bookmarkEnd w:id="16"/>
    </w:p>
    <w:tbl>
      <w:tblPr>
        <w:tblStyle w:val="Tabelacomgrade"/>
        <w:tblW w:w="10490" w:type="dxa"/>
        <w:tblInd w:w="-3" w:type="dxa"/>
        <w:tblBorders>
          <w:top w:val="single" w:sz="2" w:space="0" w:color="C4BCC6" w:themeColor="accent6" w:themeTint="99"/>
          <w:left w:val="single" w:sz="2" w:space="0" w:color="C4BCC6" w:themeColor="accent6" w:themeTint="99"/>
          <w:bottom w:val="single" w:sz="2" w:space="0" w:color="C4BCC6" w:themeColor="accent6" w:themeTint="99"/>
          <w:right w:val="single" w:sz="2" w:space="0" w:color="C4BCC6" w:themeColor="accent6" w:themeTint="99"/>
          <w:insideH w:val="single" w:sz="2" w:space="0" w:color="C4BCC6" w:themeColor="accent6" w:themeTint="99"/>
          <w:insideV w:val="single" w:sz="2" w:space="0" w:color="C4BCC6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03"/>
        <w:gridCol w:w="1874"/>
        <w:gridCol w:w="850"/>
        <w:gridCol w:w="851"/>
        <w:gridCol w:w="992"/>
        <w:gridCol w:w="1134"/>
        <w:gridCol w:w="992"/>
        <w:gridCol w:w="1276"/>
      </w:tblGrid>
      <w:tr w:rsidR="00746A39" w14:paraId="2E9C56B5" w14:textId="77777777" w:rsidTr="00344979">
        <w:tc>
          <w:tcPr>
            <w:tcW w:w="2521" w:type="dxa"/>
            <w:gridSpan w:val="2"/>
            <w:shd w:val="clear" w:color="auto" w:fill="EBE8EC" w:themeFill="accent6" w:themeFillTint="33"/>
          </w:tcPr>
          <w:p w14:paraId="54BD8655" w14:textId="77777777" w:rsidR="00746A39" w:rsidRDefault="00746A39" w:rsidP="00861C32">
            <w:pPr>
              <w:spacing w:after="0"/>
            </w:pPr>
            <w:r>
              <w:t>Nº do contrato</w:t>
            </w:r>
          </w:p>
        </w:tc>
        <w:tc>
          <w:tcPr>
            <w:tcW w:w="7969" w:type="dxa"/>
            <w:gridSpan w:val="7"/>
          </w:tcPr>
          <w:p w14:paraId="05D745C5" w14:textId="77777777" w:rsidR="00746A39" w:rsidRDefault="00746A39" w:rsidP="00861C32">
            <w:pPr>
              <w:spacing w:after="0"/>
            </w:pPr>
          </w:p>
        </w:tc>
      </w:tr>
      <w:tr w:rsidR="00746A39" w14:paraId="11853816" w14:textId="77777777" w:rsidTr="00344979">
        <w:tc>
          <w:tcPr>
            <w:tcW w:w="2521" w:type="dxa"/>
            <w:gridSpan w:val="2"/>
            <w:shd w:val="clear" w:color="auto" w:fill="EBE8EC" w:themeFill="accent6" w:themeFillTint="33"/>
          </w:tcPr>
          <w:p w14:paraId="3EB723D0" w14:textId="77777777" w:rsidR="00746A39" w:rsidRDefault="00624830" w:rsidP="00861C32">
            <w:pPr>
              <w:spacing w:after="0"/>
            </w:pPr>
            <w:r>
              <w:t>Cód. a</w:t>
            </w:r>
            <w:r w:rsidR="00746A39">
              <w:t>dm</w:t>
            </w:r>
            <w:r>
              <w:t>.</w:t>
            </w:r>
            <w:r w:rsidR="00746A39">
              <w:t xml:space="preserve"> do contrato</w:t>
            </w:r>
          </w:p>
        </w:tc>
        <w:tc>
          <w:tcPr>
            <w:tcW w:w="7969" w:type="dxa"/>
            <w:gridSpan w:val="7"/>
          </w:tcPr>
          <w:p w14:paraId="12E5B609" w14:textId="77777777" w:rsidR="00746A39" w:rsidRDefault="00746A39" w:rsidP="00861C32">
            <w:pPr>
              <w:spacing w:after="0"/>
            </w:pPr>
          </w:p>
        </w:tc>
      </w:tr>
      <w:tr w:rsidR="00746A39" w14:paraId="31A90D6D" w14:textId="77777777" w:rsidTr="00344979">
        <w:tc>
          <w:tcPr>
            <w:tcW w:w="2521" w:type="dxa"/>
            <w:gridSpan w:val="2"/>
            <w:shd w:val="clear" w:color="auto" w:fill="EBE8EC" w:themeFill="accent6" w:themeFillTint="33"/>
          </w:tcPr>
          <w:p w14:paraId="3EC55C0A" w14:textId="77777777" w:rsidR="00746A39" w:rsidRDefault="00746A39" w:rsidP="00861C32">
            <w:pPr>
              <w:spacing w:after="0"/>
            </w:pPr>
            <w:r>
              <w:t>D</w:t>
            </w:r>
            <w:r w:rsidR="00624830">
              <w:t>.</w:t>
            </w:r>
            <w:r>
              <w:t>R</w:t>
            </w:r>
            <w:r w:rsidR="00624830">
              <w:t>.</w:t>
            </w:r>
          </w:p>
        </w:tc>
        <w:tc>
          <w:tcPr>
            <w:tcW w:w="7969" w:type="dxa"/>
            <w:gridSpan w:val="7"/>
          </w:tcPr>
          <w:p w14:paraId="3468C061" w14:textId="77777777" w:rsidR="00746A39" w:rsidRDefault="00746A39" w:rsidP="00861C32">
            <w:pPr>
              <w:spacing w:after="0"/>
            </w:pPr>
          </w:p>
        </w:tc>
      </w:tr>
      <w:tr w:rsidR="00746A39" w14:paraId="12380065" w14:textId="77777777" w:rsidTr="00344979">
        <w:tc>
          <w:tcPr>
            <w:tcW w:w="2521" w:type="dxa"/>
            <w:gridSpan w:val="2"/>
            <w:shd w:val="clear" w:color="auto" w:fill="EBE8EC" w:themeFill="accent6" w:themeFillTint="33"/>
          </w:tcPr>
          <w:p w14:paraId="3D74CD50" w14:textId="77777777" w:rsidR="00746A39" w:rsidRDefault="00746A39" w:rsidP="00861C32">
            <w:pPr>
              <w:spacing w:after="0"/>
            </w:pPr>
            <w:r>
              <w:t>Unid. de postagem</w:t>
            </w:r>
          </w:p>
        </w:tc>
        <w:tc>
          <w:tcPr>
            <w:tcW w:w="7969" w:type="dxa"/>
            <w:gridSpan w:val="7"/>
          </w:tcPr>
          <w:p w14:paraId="44F5512D" w14:textId="77777777" w:rsidR="00746A39" w:rsidRDefault="00746A39" w:rsidP="00861C32">
            <w:pPr>
              <w:spacing w:after="0"/>
            </w:pPr>
          </w:p>
        </w:tc>
      </w:tr>
      <w:tr w:rsidR="00624830" w14:paraId="28CEC890" w14:textId="77777777" w:rsidTr="003A5480">
        <w:tc>
          <w:tcPr>
            <w:tcW w:w="2521" w:type="dxa"/>
            <w:gridSpan w:val="2"/>
            <w:shd w:val="clear" w:color="auto" w:fill="EBE8EC" w:themeFill="accent6" w:themeFillTint="33"/>
          </w:tcPr>
          <w:p w14:paraId="0973DC64" w14:textId="77777777" w:rsidR="00624830" w:rsidRDefault="00624830" w:rsidP="003A5480">
            <w:pPr>
              <w:spacing w:after="0"/>
            </w:pPr>
            <w:r>
              <w:t>Modalidade de postagem</w:t>
            </w:r>
          </w:p>
        </w:tc>
        <w:tc>
          <w:tcPr>
            <w:tcW w:w="7969" w:type="dxa"/>
            <w:gridSpan w:val="7"/>
          </w:tcPr>
          <w:p w14:paraId="3CDA968F" w14:textId="77777777" w:rsidR="00624830" w:rsidRDefault="00624830" w:rsidP="003A5480">
            <w:pPr>
              <w:spacing w:after="0"/>
            </w:pPr>
          </w:p>
        </w:tc>
      </w:tr>
      <w:tr w:rsidR="00746A39" w14:paraId="2442800D" w14:textId="77777777" w:rsidTr="00344979">
        <w:tc>
          <w:tcPr>
            <w:tcW w:w="2521" w:type="dxa"/>
            <w:gridSpan w:val="2"/>
            <w:shd w:val="clear" w:color="auto" w:fill="EBE8EC" w:themeFill="accent6" w:themeFillTint="33"/>
          </w:tcPr>
          <w:p w14:paraId="1FF10346" w14:textId="77777777" w:rsidR="00746A39" w:rsidRDefault="00746A39" w:rsidP="00861C32">
            <w:pPr>
              <w:spacing w:after="0"/>
            </w:pPr>
            <w:r>
              <w:t>Cartão de postagem</w:t>
            </w:r>
          </w:p>
        </w:tc>
        <w:tc>
          <w:tcPr>
            <w:tcW w:w="7969" w:type="dxa"/>
            <w:gridSpan w:val="7"/>
            <w:shd w:val="clear" w:color="auto" w:fill="EBE8EC" w:themeFill="accent6" w:themeFillTint="33"/>
          </w:tcPr>
          <w:p w14:paraId="7C17486D" w14:textId="77777777" w:rsidR="00746A39" w:rsidRDefault="00746A39" w:rsidP="00861C32">
            <w:pPr>
              <w:spacing w:after="0"/>
            </w:pPr>
            <w:r>
              <w:t>Finalidade do Cartão</w:t>
            </w:r>
          </w:p>
        </w:tc>
      </w:tr>
      <w:tr w:rsidR="00746A39" w14:paraId="1AF0A895" w14:textId="77777777" w:rsidTr="00344979">
        <w:tc>
          <w:tcPr>
            <w:tcW w:w="2521" w:type="dxa"/>
            <w:gridSpan w:val="2"/>
          </w:tcPr>
          <w:p w14:paraId="26372F57" w14:textId="77777777" w:rsidR="00746A39" w:rsidRDefault="00746A39" w:rsidP="00861C32">
            <w:pPr>
              <w:spacing w:after="0"/>
            </w:pPr>
          </w:p>
        </w:tc>
        <w:tc>
          <w:tcPr>
            <w:tcW w:w="7969" w:type="dxa"/>
            <w:gridSpan w:val="7"/>
          </w:tcPr>
          <w:p w14:paraId="2E1FF46C" w14:textId="77777777" w:rsidR="00746A39" w:rsidRDefault="00746A39" w:rsidP="00861C32">
            <w:pPr>
              <w:spacing w:after="0"/>
            </w:pPr>
          </w:p>
        </w:tc>
      </w:tr>
      <w:tr w:rsidR="00746A39" w14:paraId="28DDA8CF" w14:textId="77777777" w:rsidTr="00344979">
        <w:tc>
          <w:tcPr>
            <w:tcW w:w="2521" w:type="dxa"/>
            <w:gridSpan w:val="2"/>
          </w:tcPr>
          <w:p w14:paraId="1D800B56" w14:textId="77777777" w:rsidR="00746A39" w:rsidRDefault="00746A39" w:rsidP="00861C32">
            <w:pPr>
              <w:spacing w:after="0"/>
            </w:pPr>
          </w:p>
        </w:tc>
        <w:tc>
          <w:tcPr>
            <w:tcW w:w="7969" w:type="dxa"/>
            <w:gridSpan w:val="7"/>
          </w:tcPr>
          <w:p w14:paraId="543FA65A" w14:textId="77777777" w:rsidR="00746A39" w:rsidRDefault="00746A39" w:rsidP="00861C32">
            <w:pPr>
              <w:spacing w:after="0"/>
            </w:pPr>
          </w:p>
        </w:tc>
      </w:tr>
      <w:tr w:rsidR="00746A39" w14:paraId="0FF555D6" w14:textId="77777777" w:rsidTr="00344979">
        <w:tc>
          <w:tcPr>
            <w:tcW w:w="2521" w:type="dxa"/>
            <w:gridSpan w:val="2"/>
          </w:tcPr>
          <w:p w14:paraId="5AA1C612" w14:textId="77777777" w:rsidR="00746A39" w:rsidRDefault="00746A39" w:rsidP="00861C32">
            <w:pPr>
              <w:spacing w:after="0"/>
            </w:pPr>
          </w:p>
        </w:tc>
        <w:tc>
          <w:tcPr>
            <w:tcW w:w="7969" w:type="dxa"/>
            <w:gridSpan w:val="7"/>
          </w:tcPr>
          <w:p w14:paraId="0B387536" w14:textId="77777777" w:rsidR="00746A39" w:rsidRDefault="00746A39" w:rsidP="00861C32">
            <w:pPr>
              <w:spacing w:after="0"/>
            </w:pPr>
          </w:p>
        </w:tc>
      </w:tr>
      <w:tr w:rsidR="00624830" w14:paraId="02B89234" w14:textId="77777777" w:rsidTr="00624830">
        <w:trPr>
          <w:trHeight w:val="594"/>
        </w:trPr>
        <w:tc>
          <w:tcPr>
            <w:tcW w:w="1418" w:type="dxa"/>
            <w:shd w:val="clear" w:color="auto" w:fill="EBE8EC" w:themeFill="accent6" w:themeFillTint="33"/>
          </w:tcPr>
          <w:p w14:paraId="51EAB594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Tipo de range</w:t>
            </w:r>
          </w:p>
        </w:tc>
        <w:tc>
          <w:tcPr>
            <w:tcW w:w="2977" w:type="dxa"/>
            <w:gridSpan w:val="2"/>
            <w:shd w:val="clear" w:color="auto" w:fill="EBE8EC" w:themeFill="accent6" w:themeFillTint="33"/>
          </w:tcPr>
          <w:p w14:paraId="3444C981" w14:textId="77777777" w:rsidR="00E873D0" w:rsidRPr="00624830" w:rsidRDefault="0062483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Utilizado para...</w:t>
            </w:r>
          </w:p>
        </w:tc>
        <w:tc>
          <w:tcPr>
            <w:tcW w:w="850" w:type="dxa"/>
            <w:shd w:val="clear" w:color="auto" w:fill="EBE8EC" w:themeFill="accent6" w:themeFillTint="33"/>
          </w:tcPr>
          <w:p w14:paraId="4DF3326E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Prefixo</w:t>
            </w:r>
          </w:p>
        </w:tc>
        <w:tc>
          <w:tcPr>
            <w:tcW w:w="851" w:type="dxa"/>
            <w:shd w:val="clear" w:color="auto" w:fill="EBE8EC" w:themeFill="accent6" w:themeFillTint="33"/>
          </w:tcPr>
          <w:p w14:paraId="05E27444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Sufixo</w:t>
            </w:r>
          </w:p>
        </w:tc>
        <w:tc>
          <w:tcPr>
            <w:tcW w:w="992" w:type="dxa"/>
            <w:shd w:val="clear" w:color="auto" w:fill="EBE8EC" w:themeFill="accent6" w:themeFillTint="33"/>
          </w:tcPr>
          <w:p w14:paraId="5B93010F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Núm. inicial</w:t>
            </w:r>
          </w:p>
        </w:tc>
        <w:tc>
          <w:tcPr>
            <w:tcW w:w="1134" w:type="dxa"/>
            <w:shd w:val="clear" w:color="auto" w:fill="EBE8EC" w:themeFill="accent6" w:themeFillTint="33"/>
          </w:tcPr>
          <w:p w14:paraId="319C8AAC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 xml:space="preserve">Núm. </w:t>
            </w:r>
            <w:r w:rsidR="00624830">
              <w:rPr>
                <w:sz w:val="18"/>
                <w:szCs w:val="18"/>
              </w:rPr>
              <w:br/>
            </w:r>
            <w:r w:rsidRPr="00624830">
              <w:rPr>
                <w:sz w:val="18"/>
                <w:szCs w:val="18"/>
              </w:rPr>
              <w:t>final</w:t>
            </w:r>
          </w:p>
        </w:tc>
        <w:tc>
          <w:tcPr>
            <w:tcW w:w="992" w:type="dxa"/>
            <w:shd w:val="clear" w:color="auto" w:fill="EBE8EC" w:themeFill="accent6" w:themeFillTint="33"/>
          </w:tcPr>
          <w:p w14:paraId="5D80A360" w14:textId="192992DA" w:rsidR="00E873D0" w:rsidRPr="00624830" w:rsidRDefault="00741F69" w:rsidP="00861C32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Empresa</w:t>
            </w:r>
            <w:r w:rsidR="00E873D0" w:rsidRPr="00624830">
              <w:rPr>
                <w:sz w:val="18"/>
                <w:szCs w:val="18"/>
              </w:rPr>
              <w:t>ade</w:t>
            </w:r>
            <w:proofErr w:type="spellEnd"/>
            <w:r w:rsidR="00E873D0" w:rsidRPr="00624830">
              <w:rPr>
                <w:sz w:val="18"/>
                <w:szCs w:val="18"/>
              </w:rPr>
              <w:t xml:space="preserve"> (meses)</w:t>
            </w:r>
          </w:p>
        </w:tc>
        <w:tc>
          <w:tcPr>
            <w:tcW w:w="1276" w:type="dxa"/>
            <w:shd w:val="clear" w:color="auto" w:fill="EBE8EC" w:themeFill="accent6" w:themeFillTint="33"/>
          </w:tcPr>
          <w:p w14:paraId="2B08913D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  <w:proofErr w:type="spellStart"/>
            <w:r w:rsidRPr="00624830">
              <w:rPr>
                <w:sz w:val="18"/>
                <w:szCs w:val="18"/>
              </w:rPr>
              <w:t>Próx</w:t>
            </w:r>
            <w:proofErr w:type="spellEnd"/>
            <w:r w:rsidRPr="00624830">
              <w:rPr>
                <w:sz w:val="18"/>
                <w:szCs w:val="18"/>
              </w:rPr>
              <w:t xml:space="preserve">. </w:t>
            </w:r>
            <w:proofErr w:type="spellStart"/>
            <w:r w:rsidRPr="00624830">
              <w:rPr>
                <w:sz w:val="18"/>
                <w:szCs w:val="18"/>
              </w:rPr>
              <w:t>Vcto</w:t>
            </w:r>
            <w:proofErr w:type="spellEnd"/>
            <w:r w:rsidRPr="00624830">
              <w:rPr>
                <w:sz w:val="18"/>
                <w:szCs w:val="18"/>
              </w:rPr>
              <w:t>.</w:t>
            </w:r>
          </w:p>
        </w:tc>
      </w:tr>
      <w:tr w:rsidR="00624830" w14:paraId="7BE3F229" w14:textId="77777777" w:rsidTr="00624830">
        <w:tc>
          <w:tcPr>
            <w:tcW w:w="1418" w:type="dxa"/>
          </w:tcPr>
          <w:p w14:paraId="7DCD7B7A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4F06E611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6B4F690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763CABA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65284C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5C7C6A6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C1C9C60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A8196A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</w:tr>
      <w:tr w:rsidR="00624830" w14:paraId="7BCF702E" w14:textId="77777777" w:rsidTr="00624830">
        <w:tc>
          <w:tcPr>
            <w:tcW w:w="1418" w:type="dxa"/>
          </w:tcPr>
          <w:p w14:paraId="72CE1C6E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6825ACCF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8635CFD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6F31CF1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AA2AE3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3BF810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A88774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6160E7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</w:tr>
      <w:tr w:rsidR="00624830" w14:paraId="3133C163" w14:textId="77777777" w:rsidTr="00624830">
        <w:tc>
          <w:tcPr>
            <w:tcW w:w="1418" w:type="dxa"/>
          </w:tcPr>
          <w:p w14:paraId="600F94FD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14:paraId="50D3868D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DDDA47D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AFC4460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D7DF1B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96EC8C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FD7341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3B4786" w14:textId="77777777" w:rsidR="00E873D0" w:rsidRPr="00624830" w:rsidRDefault="00E873D0" w:rsidP="00861C32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98EC769" w14:textId="77777777" w:rsidR="00AB276A" w:rsidRDefault="00AB276A" w:rsidP="00AB276A"/>
    <w:p w14:paraId="6584D5D1" w14:textId="77777777" w:rsidR="0083188F" w:rsidRDefault="0083188F" w:rsidP="00BE139A">
      <w:pPr>
        <w:pStyle w:val="Ttulo3"/>
        <w:spacing w:after="80"/>
      </w:pPr>
      <w:bookmarkStart w:id="17" w:name="_Toc481664668"/>
      <w:r>
        <w:t>Materiais de consumo</w:t>
      </w:r>
      <w:bookmarkEnd w:id="17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8"/>
        <w:gridCol w:w="4820"/>
        <w:gridCol w:w="3798"/>
      </w:tblGrid>
      <w:tr w:rsidR="00624830" w14:paraId="5A380673" w14:textId="77777777" w:rsidTr="00624830">
        <w:tc>
          <w:tcPr>
            <w:tcW w:w="1838" w:type="dxa"/>
            <w:shd w:val="clear" w:color="auto" w:fill="EBE8EC" w:themeFill="accent6" w:themeFillTint="33"/>
          </w:tcPr>
          <w:p w14:paraId="340BA87D" w14:textId="77777777" w:rsidR="00624830" w:rsidRPr="00624830" w:rsidRDefault="00624830" w:rsidP="0083188F">
            <w:pPr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Código</w:t>
            </w:r>
          </w:p>
        </w:tc>
        <w:tc>
          <w:tcPr>
            <w:tcW w:w="4820" w:type="dxa"/>
            <w:shd w:val="clear" w:color="auto" w:fill="EBE8EC" w:themeFill="accent6" w:themeFillTint="33"/>
          </w:tcPr>
          <w:p w14:paraId="3E4B9D06" w14:textId="77777777" w:rsidR="00624830" w:rsidRPr="00624830" w:rsidRDefault="00624830" w:rsidP="0083188F">
            <w:pPr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Descrição</w:t>
            </w:r>
          </w:p>
        </w:tc>
        <w:tc>
          <w:tcPr>
            <w:tcW w:w="3798" w:type="dxa"/>
            <w:shd w:val="clear" w:color="auto" w:fill="EBE8EC" w:themeFill="accent6" w:themeFillTint="33"/>
          </w:tcPr>
          <w:p w14:paraId="75D3D24F" w14:textId="77777777" w:rsidR="00624830" w:rsidRPr="00624830" w:rsidRDefault="00624830" w:rsidP="0083188F">
            <w:pPr>
              <w:rPr>
                <w:sz w:val="18"/>
                <w:szCs w:val="18"/>
              </w:rPr>
            </w:pPr>
            <w:r w:rsidRPr="00624830">
              <w:rPr>
                <w:sz w:val="18"/>
                <w:szCs w:val="18"/>
              </w:rPr>
              <w:t>Uso</w:t>
            </w:r>
          </w:p>
        </w:tc>
      </w:tr>
      <w:tr w:rsidR="00624830" w14:paraId="7893C36F" w14:textId="77777777" w:rsidTr="00624830">
        <w:tc>
          <w:tcPr>
            <w:tcW w:w="1838" w:type="dxa"/>
          </w:tcPr>
          <w:p w14:paraId="325C5D65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0" w:type="dxa"/>
          </w:tcPr>
          <w:p w14:paraId="1C77A996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798" w:type="dxa"/>
          </w:tcPr>
          <w:p w14:paraId="35B19451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</w:tr>
      <w:tr w:rsidR="00624830" w14:paraId="5CB642CE" w14:textId="77777777" w:rsidTr="00624830">
        <w:tc>
          <w:tcPr>
            <w:tcW w:w="1838" w:type="dxa"/>
          </w:tcPr>
          <w:p w14:paraId="57BD7BA0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0" w:type="dxa"/>
          </w:tcPr>
          <w:p w14:paraId="1B3C7E2C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798" w:type="dxa"/>
          </w:tcPr>
          <w:p w14:paraId="7AC117AD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</w:tr>
      <w:tr w:rsidR="00624830" w14:paraId="1B93C8B0" w14:textId="77777777" w:rsidTr="00624830">
        <w:tc>
          <w:tcPr>
            <w:tcW w:w="1838" w:type="dxa"/>
          </w:tcPr>
          <w:p w14:paraId="572DB585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0" w:type="dxa"/>
          </w:tcPr>
          <w:p w14:paraId="0F99A39C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798" w:type="dxa"/>
          </w:tcPr>
          <w:p w14:paraId="1426478E" w14:textId="77777777" w:rsidR="00624830" w:rsidRPr="00624830" w:rsidRDefault="00624830" w:rsidP="00624830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0F86C0F6" w14:textId="77777777" w:rsidR="00F2262E" w:rsidRDefault="00F2262E" w:rsidP="00861C32">
      <w:pPr>
        <w:pStyle w:val="Ttulo3"/>
        <w:spacing w:before="240"/>
      </w:pPr>
      <w:bookmarkStart w:id="18" w:name="_Toc481664669"/>
      <w:r>
        <w:t>Produtos</w:t>
      </w:r>
      <w:bookmarkEnd w:id="18"/>
    </w:p>
    <w:p w14:paraId="3FA5599C" w14:textId="77777777" w:rsidR="00873686" w:rsidRPr="001170B2" w:rsidRDefault="00873686" w:rsidP="00873686"/>
    <w:p w14:paraId="456B9102" w14:textId="77777777" w:rsidR="00F2262E" w:rsidRDefault="00F2262E" w:rsidP="00794977">
      <w:pPr>
        <w:pStyle w:val="Ttulo3"/>
      </w:pPr>
      <w:bookmarkStart w:id="19" w:name="_Toc481664670"/>
      <w:r>
        <w:t xml:space="preserve">Processos de </w:t>
      </w:r>
      <w:r w:rsidR="00873686">
        <w:t>s</w:t>
      </w:r>
      <w:r>
        <w:t>istemas</w:t>
      </w:r>
      <w:bookmarkEnd w:id="19"/>
    </w:p>
    <w:p w14:paraId="4AA6E3AD" w14:textId="77777777" w:rsidR="00AB276A" w:rsidRDefault="00AB276A" w:rsidP="00AB276A"/>
    <w:p w14:paraId="7F79378A" w14:textId="77777777" w:rsidR="00543F2E" w:rsidRDefault="00543F2E" w:rsidP="00292120">
      <w:pPr>
        <w:pStyle w:val="Ttulo4"/>
      </w:pPr>
      <w:r>
        <w:t>Armazenamento e exclusão de dados</w:t>
      </w:r>
    </w:p>
    <w:p w14:paraId="6854A536" w14:textId="77777777" w:rsidR="00543F2E" w:rsidRDefault="00543F2E" w:rsidP="00543F2E"/>
    <w:p w14:paraId="12530108" w14:textId="77777777" w:rsidR="00F2262E" w:rsidRDefault="00873686" w:rsidP="00794977">
      <w:pPr>
        <w:pStyle w:val="Ttulo3"/>
      </w:pPr>
      <w:bookmarkStart w:id="20" w:name="_Toc481664671"/>
      <w:r>
        <w:t>Processos f</w:t>
      </w:r>
      <w:r w:rsidR="00F2262E">
        <w:t>abr</w:t>
      </w:r>
      <w:r w:rsidR="00624830">
        <w:t>i</w:t>
      </w:r>
      <w:r w:rsidR="00F2262E">
        <w:t>s</w:t>
      </w:r>
      <w:bookmarkEnd w:id="20"/>
    </w:p>
    <w:p w14:paraId="155B3F6A" w14:textId="77777777" w:rsidR="00873686" w:rsidRDefault="00873686" w:rsidP="00873686"/>
    <w:p w14:paraId="689C7F20" w14:textId="77777777" w:rsidR="00543F2E" w:rsidRDefault="00543F2E" w:rsidP="00543F2E">
      <w:pPr>
        <w:pStyle w:val="Ttulo3"/>
      </w:pPr>
      <w:bookmarkStart w:id="21" w:name="_Toc481664672"/>
      <w:r>
        <w:t>Transporte/coleta</w:t>
      </w:r>
      <w:bookmarkEnd w:id="21"/>
      <w:r>
        <w:t xml:space="preserve"> </w:t>
      </w:r>
    </w:p>
    <w:p w14:paraId="56C5E29D" w14:textId="77777777" w:rsidR="00543F2E" w:rsidRDefault="00543F2E" w:rsidP="00543F2E"/>
    <w:p w14:paraId="009381C6" w14:textId="77777777" w:rsidR="00AB276A" w:rsidRDefault="00AB276A" w:rsidP="00AB276A">
      <w:pPr>
        <w:pStyle w:val="Ttulo3"/>
      </w:pPr>
      <w:bookmarkStart w:id="22" w:name="_Toc481664673"/>
      <w:r>
        <w:t>Gestão de devolução de documentos</w:t>
      </w:r>
      <w:bookmarkEnd w:id="22"/>
      <w:r>
        <w:t xml:space="preserve"> </w:t>
      </w:r>
    </w:p>
    <w:p w14:paraId="35E62926" w14:textId="77777777" w:rsidR="00AB276A" w:rsidRDefault="00AB276A" w:rsidP="00AB276A"/>
    <w:p w14:paraId="59C574B1" w14:textId="77777777" w:rsidR="00F2262E" w:rsidRDefault="00F2262E" w:rsidP="00794977">
      <w:pPr>
        <w:pStyle w:val="Ttulo3"/>
      </w:pPr>
      <w:bookmarkStart w:id="23" w:name="_Toc481664674"/>
      <w:r>
        <w:t>Controles</w:t>
      </w:r>
      <w:r w:rsidR="00873686">
        <w:t xml:space="preserve"> e r</w:t>
      </w:r>
      <w:r w:rsidR="00794977">
        <w:t>elatórios</w:t>
      </w:r>
      <w:bookmarkEnd w:id="23"/>
    </w:p>
    <w:p w14:paraId="071A8019" w14:textId="77777777" w:rsidR="00873686" w:rsidRDefault="00873686" w:rsidP="00873686"/>
    <w:p w14:paraId="1EB0F1BC" w14:textId="77777777" w:rsidR="00794977" w:rsidRDefault="00794977" w:rsidP="00794977">
      <w:pPr>
        <w:pStyle w:val="Ttulo3"/>
      </w:pPr>
      <w:bookmarkStart w:id="24" w:name="_Toc481664675"/>
      <w:r>
        <w:t>Faturamento</w:t>
      </w:r>
      <w:bookmarkEnd w:id="24"/>
    </w:p>
    <w:p w14:paraId="05368B0C" w14:textId="77777777" w:rsidR="00873686" w:rsidRPr="001170B2" w:rsidRDefault="00873686" w:rsidP="00873686"/>
    <w:p w14:paraId="1881055B" w14:textId="77777777" w:rsidR="00F2262E" w:rsidRDefault="00873686" w:rsidP="00794977">
      <w:pPr>
        <w:pStyle w:val="Ttulo3"/>
      </w:pPr>
      <w:bookmarkStart w:id="25" w:name="_Toc481664676"/>
      <w:r>
        <w:t>SLA e pe</w:t>
      </w:r>
      <w:r w:rsidR="00F2262E">
        <w:t>nalidades</w:t>
      </w:r>
      <w:bookmarkEnd w:id="25"/>
    </w:p>
    <w:p w14:paraId="28B73E2A" w14:textId="77777777" w:rsidR="00873686" w:rsidRDefault="00873686" w:rsidP="00873686"/>
    <w:p w14:paraId="18D89D63" w14:textId="77777777" w:rsidR="00624830" w:rsidRDefault="00624830">
      <w:pPr>
        <w:spacing w:after="200"/>
        <w:rPr>
          <w:color w:val="000000" w:themeColor="text1"/>
          <w:spacing w:val="5"/>
          <w:sz w:val="22"/>
          <w:szCs w:val="24"/>
          <w:u w:val="single"/>
        </w:rPr>
      </w:pPr>
      <w:r>
        <w:br w:type="page"/>
      </w:r>
    </w:p>
    <w:p w14:paraId="491AA76C" w14:textId="77777777" w:rsidR="00355CB1" w:rsidRDefault="00873686" w:rsidP="00EA5E67">
      <w:pPr>
        <w:pStyle w:val="Ttulo3"/>
      </w:pPr>
      <w:bookmarkStart w:id="26" w:name="_Toc481664677"/>
      <w:r>
        <w:lastRenderedPageBreak/>
        <w:t xml:space="preserve">Análise de </w:t>
      </w:r>
      <w:r w:rsidR="0090644E">
        <w:t>r</w:t>
      </w:r>
      <w:r w:rsidR="00FD1FBC">
        <w:t>iscos</w:t>
      </w:r>
      <w:bookmarkEnd w:id="26"/>
    </w:p>
    <w:p w14:paraId="1E95A684" w14:textId="77777777" w:rsidR="00873686" w:rsidRDefault="00873686" w:rsidP="00EA5E67">
      <w:r>
        <w:t>Executad</w:t>
      </w:r>
      <w:r w:rsidR="00624830">
        <w:t>a</w:t>
      </w:r>
      <w:r>
        <w:t xml:space="preserve"> por</w:t>
      </w:r>
      <w:r w:rsidR="00EA5E67">
        <w:t xml:space="preserve">: </w:t>
      </w:r>
    </w:p>
    <w:p w14:paraId="6E21C5FB" w14:textId="77777777" w:rsidR="00EA5E67" w:rsidRDefault="00EA5E67" w:rsidP="00EA5E67">
      <w:r>
        <w:t xml:space="preserve">Alexandre Rozante,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"/>
        <w:gridCol w:w="2228"/>
        <w:gridCol w:w="561"/>
        <w:gridCol w:w="6282"/>
        <w:gridCol w:w="569"/>
      </w:tblGrid>
      <w:tr w:rsidR="003C7993" w14:paraId="7827B16B" w14:textId="77777777" w:rsidTr="00344979">
        <w:tc>
          <w:tcPr>
            <w:tcW w:w="8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51896" w14:textId="77777777" w:rsidR="003C7993" w:rsidRDefault="003C7993" w:rsidP="000133D7">
            <w:r w:rsidRPr="003C7993">
              <w:rPr>
                <w:i/>
              </w:rPr>
              <w:t>Risco:</w:t>
            </w:r>
          </w:p>
        </w:tc>
        <w:tc>
          <w:tcPr>
            <w:tcW w:w="9640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CE345" w14:textId="77777777" w:rsidR="003C7993" w:rsidRPr="003C7993" w:rsidRDefault="003C7993" w:rsidP="000133D7">
            <w:pPr>
              <w:jc w:val="left"/>
              <w:rPr>
                <w:b/>
              </w:rPr>
            </w:pPr>
          </w:p>
        </w:tc>
      </w:tr>
      <w:tr w:rsidR="003C7993" w14:paraId="2F18481C" w14:textId="77777777" w:rsidTr="00344979">
        <w:tc>
          <w:tcPr>
            <w:tcW w:w="304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E5088" w14:textId="77777777" w:rsidR="003C7993" w:rsidRDefault="003C7993" w:rsidP="003C7993">
            <w:pPr>
              <w:spacing w:after="0"/>
            </w:pPr>
            <w:r w:rsidRPr="003C7993">
              <w:rPr>
                <w:i/>
              </w:rPr>
              <w:t xml:space="preserve">Nível </w:t>
            </w:r>
            <w:r>
              <w:rPr>
                <w:i/>
              </w:rPr>
              <w:t>inicial</w:t>
            </w:r>
            <w:r w:rsidRPr="003C7993">
              <w:rPr>
                <w:i/>
              </w:rPr>
              <w:t xml:space="preserve"> </w:t>
            </w:r>
            <w:r w:rsidRPr="003C7993">
              <w:rPr>
                <w:i/>
                <w:sz w:val="16"/>
              </w:rPr>
              <w:t>(1-baixo,2-médio,3-alto)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43237" w14:textId="77777777" w:rsidR="003C7993" w:rsidRDefault="003C7993" w:rsidP="003C7993">
            <w:pPr>
              <w:jc w:val="right"/>
            </w:pPr>
          </w:p>
        </w:tc>
        <w:tc>
          <w:tcPr>
            <w:tcW w:w="62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76CC2" w14:textId="77777777" w:rsidR="003C7993" w:rsidRDefault="003C7993" w:rsidP="003C7993">
            <w:pPr>
              <w:jc w:val="right"/>
            </w:pPr>
            <w:r w:rsidRPr="003C7993">
              <w:rPr>
                <w:i/>
              </w:rPr>
              <w:t xml:space="preserve">Nível residual </w:t>
            </w:r>
            <w:r w:rsidRPr="003C7993">
              <w:rPr>
                <w:i/>
                <w:sz w:val="16"/>
              </w:rPr>
              <w:t>(0-nenhum,1-baixo,2-médio,3-alto)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3FCDC" w14:textId="77777777" w:rsidR="003C7993" w:rsidRDefault="003C7993" w:rsidP="003C7993">
            <w:pPr>
              <w:jc w:val="right"/>
            </w:pPr>
          </w:p>
        </w:tc>
      </w:tr>
      <w:tr w:rsidR="003C7993" w14:paraId="132E9795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9318E3" w14:textId="77777777" w:rsidR="003C7993" w:rsidRDefault="003C7993" w:rsidP="003C7993">
            <w:pPr>
              <w:jc w:val="left"/>
            </w:pPr>
            <w:r w:rsidRPr="003C7993">
              <w:rPr>
                <w:i/>
              </w:rPr>
              <w:t xml:space="preserve">Ações </w:t>
            </w:r>
            <w:r>
              <w:rPr>
                <w:i/>
              </w:rPr>
              <w:t>propostas</w:t>
            </w:r>
            <w:r w:rsidRPr="003C7993">
              <w:rPr>
                <w:i/>
              </w:rPr>
              <w:t>:</w:t>
            </w:r>
          </w:p>
        </w:tc>
      </w:tr>
      <w:tr w:rsidR="003C7993" w14:paraId="473F2E42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9DDCE" w14:textId="77777777" w:rsidR="003C7993" w:rsidRPr="003C7993" w:rsidRDefault="003C7993" w:rsidP="003C7993">
            <w:pPr>
              <w:jc w:val="left"/>
            </w:pPr>
          </w:p>
        </w:tc>
      </w:tr>
      <w:tr w:rsidR="003C7993" w14:paraId="394A7364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E6EB8" w14:textId="77777777" w:rsidR="003C7993" w:rsidRDefault="003C7993" w:rsidP="00EA5E67">
            <w:r w:rsidRPr="003C7993">
              <w:rPr>
                <w:i/>
              </w:rPr>
              <w:t xml:space="preserve">Comentários: </w:t>
            </w:r>
          </w:p>
        </w:tc>
      </w:tr>
      <w:tr w:rsidR="003C7993" w14:paraId="56FE78E5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39A867" w14:textId="77777777" w:rsidR="003C7993" w:rsidRPr="00F40976" w:rsidRDefault="003C7993" w:rsidP="00EA5E67"/>
        </w:tc>
      </w:tr>
      <w:tr w:rsidR="00F40976" w14:paraId="1AB81D4E" w14:textId="77777777" w:rsidTr="00344979">
        <w:tc>
          <w:tcPr>
            <w:tcW w:w="8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70BE3B" w14:textId="77777777" w:rsidR="00F40976" w:rsidRDefault="00F40976" w:rsidP="00F40976">
            <w:r w:rsidRPr="003C7993">
              <w:rPr>
                <w:i/>
              </w:rPr>
              <w:t>Risco:</w:t>
            </w:r>
          </w:p>
        </w:tc>
        <w:tc>
          <w:tcPr>
            <w:tcW w:w="9640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EE3DB" w14:textId="77777777" w:rsidR="00F40976" w:rsidRPr="003C7993" w:rsidRDefault="00F40976" w:rsidP="00F40976">
            <w:pPr>
              <w:jc w:val="left"/>
              <w:rPr>
                <w:b/>
              </w:rPr>
            </w:pPr>
          </w:p>
        </w:tc>
      </w:tr>
      <w:tr w:rsidR="00F40976" w14:paraId="5F40EFDF" w14:textId="77777777" w:rsidTr="00344979">
        <w:tc>
          <w:tcPr>
            <w:tcW w:w="304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8FD86" w14:textId="77777777" w:rsidR="00F40976" w:rsidRDefault="00F40976" w:rsidP="00F40976">
            <w:pPr>
              <w:spacing w:after="0"/>
            </w:pPr>
            <w:r w:rsidRPr="003C7993">
              <w:rPr>
                <w:i/>
              </w:rPr>
              <w:t xml:space="preserve">Nível </w:t>
            </w:r>
            <w:r>
              <w:rPr>
                <w:i/>
              </w:rPr>
              <w:t>inicial</w:t>
            </w:r>
            <w:r w:rsidRPr="003C7993">
              <w:rPr>
                <w:i/>
              </w:rPr>
              <w:t xml:space="preserve"> </w:t>
            </w:r>
            <w:r w:rsidRPr="003C7993">
              <w:rPr>
                <w:i/>
                <w:sz w:val="16"/>
              </w:rPr>
              <w:t>(1-baixo,2-médio,3-alto)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2BC66" w14:textId="77777777" w:rsidR="00F40976" w:rsidRDefault="00F40976" w:rsidP="00F40976">
            <w:pPr>
              <w:jc w:val="right"/>
            </w:pPr>
          </w:p>
        </w:tc>
        <w:tc>
          <w:tcPr>
            <w:tcW w:w="62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249CD" w14:textId="77777777" w:rsidR="00F40976" w:rsidRDefault="00F40976" w:rsidP="00F40976">
            <w:pPr>
              <w:jc w:val="right"/>
            </w:pPr>
            <w:r w:rsidRPr="003C7993">
              <w:rPr>
                <w:i/>
              </w:rPr>
              <w:t xml:space="preserve">Nível residual </w:t>
            </w:r>
            <w:r w:rsidRPr="003C7993">
              <w:rPr>
                <w:i/>
                <w:sz w:val="16"/>
              </w:rPr>
              <w:t>(0-nenhum,1-baixo,2-médio,3-alto)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638E1" w14:textId="77777777" w:rsidR="00F40976" w:rsidRDefault="00F40976" w:rsidP="00F40976">
            <w:pPr>
              <w:jc w:val="right"/>
            </w:pPr>
          </w:p>
        </w:tc>
      </w:tr>
      <w:tr w:rsidR="00F40976" w14:paraId="64C4F4E4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3F1993" w14:textId="77777777" w:rsidR="00F40976" w:rsidRDefault="00F40976" w:rsidP="00F40976">
            <w:pPr>
              <w:jc w:val="left"/>
            </w:pPr>
            <w:r w:rsidRPr="003C7993">
              <w:rPr>
                <w:i/>
              </w:rPr>
              <w:t xml:space="preserve">Ações </w:t>
            </w:r>
            <w:r>
              <w:rPr>
                <w:i/>
              </w:rPr>
              <w:t>propostas</w:t>
            </w:r>
            <w:r w:rsidRPr="003C7993">
              <w:rPr>
                <w:i/>
              </w:rPr>
              <w:t>:</w:t>
            </w:r>
          </w:p>
        </w:tc>
      </w:tr>
      <w:tr w:rsidR="00F40976" w14:paraId="0B943786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3BC85" w14:textId="77777777" w:rsidR="00F40976" w:rsidRPr="003C7993" w:rsidRDefault="00F40976" w:rsidP="00F40976">
            <w:pPr>
              <w:jc w:val="left"/>
            </w:pPr>
          </w:p>
        </w:tc>
      </w:tr>
      <w:tr w:rsidR="00F40976" w14:paraId="63A8048B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2D73C" w14:textId="77777777" w:rsidR="00F40976" w:rsidRDefault="00F40976" w:rsidP="00F40976">
            <w:r w:rsidRPr="003C7993">
              <w:rPr>
                <w:i/>
              </w:rPr>
              <w:t xml:space="preserve">Comentários: </w:t>
            </w:r>
          </w:p>
        </w:tc>
      </w:tr>
      <w:tr w:rsidR="00F40976" w14:paraId="3D2E41B9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FC329FA" w14:textId="77777777" w:rsidR="00F40976" w:rsidRPr="00F40976" w:rsidRDefault="00F40976" w:rsidP="00F40976"/>
        </w:tc>
      </w:tr>
      <w:tr w:rsidR="00F40976" w14:paraId="5B49C08C" w14:textId="77777777" w:rsidTr="00344979">
        <w:tc>
          <w:tcPr>
            <w:tcW w:w="8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C313F" w14:textId="77777777" w:rsidR="00F40976" w:rsidRDefault="00F40976" w:rsidP="00F40976">
            <w:r w:rsidRPr="003C7993">
              <w:rPr>
                <w:i/>
              </w:rPr>
              <w:t>Risco:</w:t>
            </w:r>
          </w:p>
        </w:tc>
        <w:tc>
          <w:tcPr>
            <w:tcW w:w="9640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A0BF7" w14:textId="77777777" w:rsidR="00F40976" w:rsidRPr="003C7993" w:rsidRDefault="00F40976" w:rsidP="00F40976">
            <w:pPr>
              <w:jc w:val="left"/>
              <w:rPr>
                <w:b/>
              </w:rPr>
            </w:pPr>
          </w:p>
        </w:tc>
      </w:tr>
      <w:tr w:rsidR="00F40976" w14:paraId="568EA129" w14:textId="77777777" w:rsidTr="00344979">
        <w:tc>
          <w:tcPr>
            <w:tcW w:w="304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6C8F14" w14:textId="77777777" w:rsidR="00F40976" w:rsidRDefault="00F40976" w:rsidP="00F40976">
            <w:pPr>
              <w:spacing w:after="0"/>
            </w:pPr>
            <w:r w:rsidRPr="003C7993">
              <w:rPr>
                <w:i/>
              </w:rPr>
              <w:t xml:space="preserve">Nível </w:t>
            </w:r>
            <w:r>
              <w:rPr>
                <w:i/>
              </w:rPr>
              <w:t>inicial</w:t>
            </w:r>
            <w:r w:rsidRPr="003C7993">
              <w:rPr>
                <w:i/>
              </w:rPr>
              <w:t xml:space="preserve"> </w:t>
            </w:r>
            <w:r w:rsidRPr="003C7993">
              <w:rPr>
                <w:i/>
                <w:sz w:val="16"/>
              </w:rPr>
              <w:t>(1-baixo,2-médio,3-alto)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B9D266" w14:textId="77777777" w:rsidR="00F40976" w:rsidRDefault="00F40976" w:rsidP="00F40976">
            <w:pPr>
              <w:jc w:val="right"/>
            </w:pPr>
          </w:p>
        </w:tc>
        <w:tc>
          <w:tcPr>
            <w:tcW w:w="62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96E9E" w14:textId="77777777" w:rsidR="00F40976" w:rsidRDefault="00F40976" w:rsidP="00F40976">
            <w:pPr>
              <w:jc w:val="right"/>
            </w:pPr>
            <w:r w:rsidRPr="003C7993">
              <w:rPr>
                <w:i/>
              </w:rPr>
              <w:t xml:space="preserve">Nível residual </w:t>
            </w:r>
            <w:r w:rsidRPr="003C7993">
              <w:rPr>
                <w:i/>
                <w:sz w:val="16"/>
              </w:rPr>
              <w:t>(0-nenhum,1-baixo,2-médio,3-alto)</w:t>
            </w:r>
            <w:r w:rsidRPr="003C7993">
              <w:rPr>
                <w:i/>
              </w:rPr>
              <w:t>:</w:t>
            </w:r>
          </w:p>
        </w:tc>
        <w:tc>
          <w:tcPr>
            <w:tcW w:w="5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57BE4" w14:textId="77777777" w:rsidR="00F40976" w:rsidRDefault="00F40976" w:rsidP="00F40976">
            <w:pPr>
              <w:jc w:val="right"/>
            </w:pPr>
          </w:p>
        </w:tc>
      </w:tr>
      <w:tr w:rsidR="00F40976" w14:paraId="2429B225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C978BD" w14:textId="77777777" w:rsidR="00F40976" w:rsidRDefault="00F40976" w:rsidP="00F40976">
            <w:pPr>
              <w:jc w:val="left"/>
            </w:pPr>
            <w:r w:rsidRPr="003C7993">
              <w:rPr>
                <w:i/>
              </w:rPr>
              <w:t xml:space="preserve">Ações </w:t>
            </w:r>
            <w:r>
              <w:rPr>
                <w:i/>
              </w:rPr>
              <w:t>propostas</w:t>
            </w:r>
            <w:r w:rsidRPr="003C7993">
              <w:rPr>
                <w:i/>
              </w:rPr>
              <w:t>:</w:t>
            </w:r>
          </w:p>
        </w:tc>
      </w:tr>
      <w:tr w:rsidR="00F40976" w14:paraId="22CEFE2A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3F3DB" w14:textId="77777777" w:rsidR="00F40976" w:rsidRPr="003C7993" w:rsidRDefault="00F40976" w:rsidP="00F40976">
            <w:pPr>
              <w:jc w:val="left"/>
            </w:pPr>
          </w:p>
        </w:tc>
      </w:tr>
      <w:tr w:rsidR="00F40976" w14:paraId="6C8F1DCB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9506B" w14:textId="77777777" w:rsidR="00F40976" w:rsidRDefault="00F40976" w:rsidP="00F40976">
            <w:r w:rsidRPr="003C7993">
              <w:rPr>
                <w:i/>
              </w:rPr>
              <w:t xml:space="preserve">Comentários: </w:t>
            </w:r>
          </w:p>
        </w:tc>
      </w:tr>
      <w:tr w:rsidR="00F40976" w14:paraId="6F3912B8" w14:textId="77777777" w:rsidTr="00344979">
        <w:tc>
          <w:tcPr>
            <w:tcW w:w="10456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976D794" w14:textId="77777777" w:rsidR="00F40976" w:rsidRPr="00F40976" w:rsidRDefault="00F40976" w:rsidP="00F40976"/>
        </w:tc>
      </w:tr>
    </w:tbl>
    <w:p w14:paraId="7B900165" w14:textId="77777777" w:rsidR="000133D7" w:rsidRDefault="000133D7" w:rsidP="00873686">
      <w:pPr>
        <w:pStyle w:val="Ttulo3"/>
      </w:pPr>
    </w:p>
    <w:p w14:paraId="5E9276E7" w14:textId="77777777" w:rsidR="00873686" w:rsidRDefault="00873686" w:rsidP="00873686"/>
    <w:p w14:paraId="33E85575" w14:textId="77777777" w:rsidR="00873686" w:rsidRPr="00F40976" w:rsidRDefault="00873686" w:rsidP="00873686"/>
    <w:sectPr w:rsidR="00873686" w:rsidRPr="00F40976" w:rsidSect="00585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F2A8" w14:textId="77777777" w:rsidR="00741F69" w:rsidRDefault="00741F69" w:rsidP="00585AC0">
      <w:pPr>
        <w:spacing w:after="0" w:line="240" w:lineRule="auto"/>
      </w:pPr>
      <w:r>
        <w:separator/>
      </w:r>
    </w:p>
  </w:endnote>
  <w:endnote w:type="continuationSeparator" w:id="0">
    <w:p w14:paraId="4ADB1EEB" w14:textId="77777777" w:rsidR="00741F69" w:rsidRDefault="00741F69" w:rsidP="0058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3"/>
      <w:gridCol w:w="1833"/>
    </w:tblGrid>
    <w:tr w:rsidR="003A5480" w14:paraId="1417C3BC" w14:textId="77777777" w:rsidTr="00E75791">
      <w:tc>
        <w:tcPr>
          <w:tcW w:w="8755" w:type="dxa"/>
        </w:tcPr>
        <w:p w14:paraId="685A6D36" w14:textId="77777777" w:rsidR="003A5480" w:rsidRPr="00585AC0" w:rsidRDefault="003A5480">
          <w:pPr>
            <w:pStyle w:val="Rodap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FILENAME   \* MERGEFORMAT </w:instrText>
          </w:r>
          <w:r>
            <w:rPr>
              <w:sz w:val="18"/>
              <w:szCs w:val="18"/>
            </w:rPr>
            <w:fldChar w:fldCharType="separate"/>
          </w:r>
          <w:r w:rsidR="00741F69">
            <w:rPr>
              <w:noProof/>
              <w:sz w:val="18"/>
              <w:szCs w:val="18"/>
            </w:rPr>
            <w:t>Documento1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851" w:type="dxa"/>
        </w:tcPr>
        <w:p w14:paraId="701C989D" w14:textId="77777777" w:rsidR="003A5480" w:rsidRPr="00585AC0" w:rsidRDefault="003A5480" w:rsidP="00585AC0">
          <w:pPr>
            <w:pStyle w:val="Rodap"/>
            <w:jc w:val="right"/>
            <w:rPr>
              <w:sz w:val="18"/>
              <w:szCs w:val="18"/>
            </w:rPr>
          </w:pPr>
          <w:r w:rsidRPr="00585AC0">
            <w:rPr>
              <w:sz w:val="18"/>
              <w:szCs w:val="18"/>
            </w:rPr>
            <w:t xml:space="preserve">Página </w:t>
          </w:r>
          <w:r w:rsidRPr="00585AC0">
            <w:rPr>
              <w:sz w:val="18"/>
              <w:szCs w:val="18"/>
            </w:rPr>
            <w:fldChar w:fldCharType="begin"/>
          </w:r>
          <w:r w:rsidRPr="00585AC0">
            <w:rPr>
              <w:sz w:val="18"/>
              <w:szCs w:val="18"/>
            </w:rPr>
            <w:instrText>PAGE   \* MERGEFORMAT</w:instrText>
          </w:r>
          <w:r w:rsidRPr="00585AC0">
            <w:rPr>
              <w:sz w:val="18"/>
              <w:szCs w:val="18"/>
            </w:rPr>
            <w:fldChar w:fldCharType="separate"/>
          </w:r>
          <w:r w:rsidR="00B86DE3">
            <w:rPr>
              <w:noProof/>
              <w:sz w:val="18"/>
              <w:szCs w:val="18"/>
            </w:rPr>
            <w:t>2</w:t>
          </w:r>
          <w:r w:rsidRPr="00585AC0">
            <w:rPr>
              <w:sz w:val="18"/>
              <w:szCs w:val="18"/>
            </w:rPr>
            <w:fldChar w:fldCharType="end"/>
          </w:r>
        </w:p>
      </w:tc>
    </w:tr>
  </w:tbl>
  <w:p w14:paraId="6EBCD125" w14:textId="77777777" w:rsidR="003A5480" w:rsidRDefault="003A5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2FDF" w14:textId="77777777" w:rsidR="00741F69" w:rsidRDefault="00741F69" w:rsidP="00585AC0">
      <w:pPr>
        <w:spacing w:after="0" w:line="240" w:lineRule="auto"/>
      </w:pPr>
      <w:r>
        <w:separator/>
      </w:r>
    </w:p>
  </w:footnote>
  <w:footnote w:type="continuationSeparator" w:id="0">
    <w:p w14:paraId="1BD83800" w14:textId="77777777" w:rsidR="00741F69" w:rsidRDefault="00741F69" w:rsidP="00585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Simples4"/>
      <w:tblW w:w="10490" w:type="dxa"/>
      <w:tblInd w:w="-142" w:type="dxa"/>
      <w:tblLook w:val="04A0" w:firstRow="1" w:lastRow="0" w:firstColumn="1" w:lastColumn="0" w:noHBand="0" w:noVBand="1"/>
    </w:tblPr>
    <w:tblGrid>
      <w:gridCol w:w="2835"/>
      <w:gridCol w:w="7655"/>
    </w:tblGrid>
    <w:tr w:rsidR="003A5480" w14:paraId="0FE52DDA" w14:textId="77777777" w:rsidTr="00EF0E7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5" w:type="dxa"/>
        </w:tcPr>
        <w:p w14:paraId="0C0ADB3D" w14:textId="77777777" w:rsidR="003A5480" w:rsidRPr="00115BF0" w:rsidRDefault="003A5480" w:rsidP="00EF0E71">
          <w:pPr>
            <w:pStyle w:val="Cabealho"/>
            <w:ind w:left="-247" w:firstLine="247"/>
            <w:jc w:val="left"/>
            <w:rPr>
              <w:b w:val="0"/>
              <w:noProof/>
              <w:sz w:val="18"/>
              <w:szCs w:val="18"/>
              <w:lang w:eastAsia="pt-BR"/>
            </w:rPr>
          </w:pPr>
        </w:p>
      </w:tc>
      <w:tc>
        <w:tcPr>
          <w:tcW w:w="7655" w:type="dxa"/>
          <w:vMerge w:val="restart"/>
        </w:tcPr>
        <w:p w14:paraId="1789789F" w14:textId="4E38C79E" w:rsidR="003A5480" w:rsidRPr="00115BF0" w:rsidRDefault="003A5480" w:rsidP="00115BF0">
          <w:pPr>
            <w:pStyle w:val="Cabealho"/>
            <w:spacing w:before="4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000000" w:themeColor="text1"/>
            </w:rPr>
          </w:pPr>
        </w:p>
      </w:tc>
    </w:tr>
    <w:tr w:rsidR="003A5480" w14:paraId="44769755" w14:textId="77777777" w:rsidTr="00EF0E7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5" w:type="dxa"/>
        </w:tcPr>
        <w:p w14:paraId="661CBF9D" w14:textId="77777777" w:rsidR="003A5480" w:rsidRPr="00115BF0" w:rsidRDefault="003A5480" w:rsidP="00EF0E71">
          <w:pPr>
            <w:pStyle w:val="Cabealho"/>
            <w:spacing w:after="80"/>
            <w:ind w:firstLine="30"/>
            <w:jc w:val="left"/>
            <w:rPr>
              <w:b w:val="0"/>
              <w:sz w:val="18"/>
              <w:szCs w:val="18"/>
            </w:rPr>
          </w:pPr>
        </w:p>
      </w:tc>
      <w:tc>
        <w:tcPr>
          <w:tcW w:w="7655" w:type="dxa"/>
          <w:vMerge/>
        </w:tcPr>
        <w:p w14:paraId="77EFC572" w14:textId="77777777" w:rsidR="003A5480" w:rsidRPr="00115BF0" w:rsidRDefault="003A5480" w:rsidP="00115BF0">
          <w:pPr>
            <w:pStyle w:val="Cabealho"/>
            <w:spacing w:before="40"/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</w:rPr>
          </w:pPr>
        </w:p>
      </w:tc>
    </w:tr>
  </w:tbl>
  <w:p w14:paraId="14986788" w14:textId="77777777" w:rsidR="003A5480" w:rsidRDefault="003A5480" w:rsidP="00EF0E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Simples4"/>
      <w:tblW w:w="10632" w:type="dxa"/>
      <w:tblInd w:w="-142" w:type="dxa"/>
      <w:tblLook w:val="04A0" w:firstRow="1" w:lastRow="0" w:firstColumn="1" w:lastColumn="0" w:noHBand="0" w:noVBand="1"/>
    </w:tblPr>
    <w:tblGrid>
      <w:gridCol w:w="2835"/>
      <w:gridCol w:w="7797"/>
    </w:tblGrid>
    <w:tr w:rsidR="000A2F0E" w14:paraId="3B64262A" w14:textId="77777777" w:rsidTr="000A2F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5" w:type="dxa"/>
        </w:tcPr>
        <w:p w14:paraId="777BD5FF" w14:textId="734EC8CB" w:rsidR="000A2F0E" w:rsidRPr="00115BF0" w:rsidRDefault="000A2F0E" w:rsidP="00EF0E71">
          <w:pPr>
            <w:pStyle w:val="Cabealho"/>
            <w:ind w:left="-247" w:firstLine="247"/>
            <w:jc w:val="left"/>
            <w:rPr>
              <w:b w:val="0"/>
              <w:noProof/>
              <w:sz w:val="18"/>
              <w:szCs w:val="18"/>
              <w:lang w:eastAsia="pt-BR"/>
            </w:rPr>
          </w:pPr>
        </w:p>
      </w:tc>
      <w:tc>
        <w:tcPr>
          <w:tcW w:w="7797" w:type="dxa"/>
          <w:vMerge w:val="restart"/>
        </w:tcPr>
        <w:p w14:paraId="64CD8495" w14:textId="77777777" w:rsidR="000A2F0E" w:rsidRPr="00115BF0" w:rsidRDefault="000A2F0E" w:rsidP="00115BF0">
          <w:pPr>
            <w:pStyle w:val="Cabealho"/>
            <w:spacing w:before="4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000000" w:themeColor="text1"/>
            </w:rPr>
          </w:pPr>
        </w:p>
      </w:tc>
    </w:tr>
    <w:tr w:rsidR="000A2F0E" w14:paraId="11C530CD" w14:textId="77777777" w:rsidTr="000A2F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5" w:type="dxa"/>
          <w:tcBorders>
            <w:bottom w:val="single" w:sz="4" w:space="0" w:color="9D90A0" w:themeColor="accent6"/>
          </w:tcBorders>
        </w:tcPr>
        <w:p w14:paraId="0C18F187" w14:textId="77777777" w:rsidR="000A2F0E" w:rsidRPr="00115BF0" w:rsidRDefault="000A2F0E" w:rsidP="00EF0E71">
          <w:pPr>
            <w:pStyle w:val="Cabealho"/>
            <w:spacing w:after="80"/>
            <w:ind w:firstLine="30"/>
            <w:jc w:val="left"/>
            <w:rPr>
              <w:b w:val="0"/>
              <w:sz w:val="18"/>
              <w:szCs w:val="18"/>
            </w:rPr>
          </w:pPr>
          <w:r w:rsidRPr="00115BF0">
            <w:rPr>
              <w:sz w:val="18"/>
              <w:szCs w:val="18"/>
            </w:rPr>
            <w:t>Documentação de Projeto</w:t>
          </w:r>
        </w:p>
      </w:tc>
      <w:tc>
        <w:tcPr>
          <w:tcW w:w="7797" w:type="dxa"/>
          <w:vMerge/>
          <w:tcBorders>
            <w:bottom w:val="single" w:sz="4" w:space="0" w:color="9D90A0" w:themeColor="accent6"/>
          </w:tcBorders>
        </w:tcPr>
        <w:p w14:paraId="33F67A79" w14:textId="77777777" w:rsidR="000A2F0E" w:rsidRPr="00115BF0" w:rsidRDefault="000A2F0E" w:rsidP="00115BF0">
          <w:pPr>
            <w:pStyle w:val="Cabealho"/>
            <w:spacing w:before="40"/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</w:rPr>
          </w:pPr>
        </w:p>
      </w:tc>
    </w:tr>
  </w:tbl>
  <w:p w14:paraId="54EDEED4" w14:textId="77777777" w:rsidR="000A2F0E" w:rsidRDefault="000A2F0E" w:rsidP="00EF0E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610"/>
    <w:multiLevelType w:val="hybridMultilevel"/>
    <w:tmpl w:val="63448AB8"/>
    <w:lvl w:ilvl="0" w:tplc="C5807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2B7"/>
    <w:multiLevelType w:val="hybridMultilevel"/>
    <w:tmpl w:val="137615E8"/>
    <w:lvl w:ilvl="0" w:tplc="D6D09B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D08"/>
    <w:multiLevelType w:val="hybridMultilevel"/>
    <w:tmpl w:val="C742C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22C1"/>
    <w:multiLevelType w:val="multilevel"/>
    <w:tmpl w:val="5CB8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hint="default"/>
        <w:i w:val="0"/>
      </w:rPr>
    </w:lvl>
  </w:abstractNum>
  <w:abstractNum w:abstractNumId="4" w15:restartNumberingAfterBreak="0">
    <w:nsid w:val="1C7E4067"/>
    <w:multiLevelType w:val="hybridMultilevel"/>
    <w:tmpl w:val="D098F9B8"/>
    <w:lvl w:ilvl="0" w:tplc="3B546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7319"/>
    <w:multiLevelType w:val="hybridMultilevel"/>
    <w:tmpl w:val="BAB07F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36685"/>
    <w:multiLevelType w:val="hybridMultilevel"/>
    <w:tmpl w:val="C742C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C5522"/>
    <w:multiLevelType w:val="hybridMultilevel"/>
    <w:tmpl w:val="DA16F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A22CD"/>
    <w:multiLevelType w:val="hybridMultilevel"/>
    <w:tmpl w:val="E2E28CE4"/>
    <w:lvl w:ilvl="0" w:tplc="C5A8627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8503A"/>
    <w:multiLevelType w:val="hybridMultilevel"/>
    <w:tmpl w:val="68D08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F624A"/>
    <w:multiLevelType w:val="hybridMultilevel"/>
    <w:tmpl w:val="C742C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E7921"/>
    <w:multiLevelType w:val="hybridMultilevel"/>
    <w:tmpl w:val="D8641A94"/>
    <w:lvl w:ilvl="0" w:tplc="BCE2C1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D654E"/>
    <w:multiLevelType w:val="hybridMultilevel"/>
    <w:tmpl w:val="03C63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32BD8"/>
    <w:multiLevelType w:val="hybridMultilevel"/>
    <w:tmpl w:val="C742C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96656">
    <w:abstractNumId w:val="12"/>
  </w:num>
  <w:num w:numId="2" w16cid:durableId="1938366187">
    <w:abstractNumId w:val="8"/>
  </w:num>
  <w:num w:numId="3" w16cid:durableId="220678570">
    <w:abstractNumId w:val="9"/>
  </w:num>
  <w:num w:numId="4" w16cid:durableId="1533767946">
    <w:abstractNumId w:val="3"/>
  </w:num>
  <w:num w:numId="5" w16cid:durableId="1139959579">
    <w:abstractNumId w:val="7"/>
  </w:num>
  <w:num w:numId="6" w16cid:durableId="26882133">
    <w:abstractNumId w:val="10"/>
  </w:num>
  <w:num w:numId="7" w16cid:durableId="1871141907">
    <w:abstractNumId w:val="2"/>
  </w:num>
  <w:num w:numId="8" w16cid:durableId="1616447112">
    <w:abstractNumId w:val="13"/>
  </w:num>
  <w:num w:numId="9" w16cid:durableId="43258575">
    <w:abstractNumId w:val="0"/>
  </w:num>
  <w:num w:numId="10" w16cid:durableId="235633318">
    <w:abstractNumId w:val="4"/>
  </w:num>
  <w:num w:numId="11" w16cid:durableId="1375428020">
    <w:abstractNumId w:val="1"/>
  </w:num>
  <w:num w:numId="12" w16cid:durableId="1358430439">
    <w:abstractNumId w:val="6"/>
  </w:num>
  <w:num w:numId="13" w16cid:durableId="46490578">
    <w:abstractNumId w:val="5"/>
  </w:num>
  <w:num w:numId="14" w16cid:durableId="8660199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69"/>
    <w:rsid w:val="000133D7"/>
    <w:rsid w:val="00014C40"/>
    <w:rsid w:val="00023D52"/>
    <w:rsid w:val="00025476"/>
    <w:rsid w:val="000A2F0E"/>
    <w:rsid w:val="000A563F"/>
    <w:rsid w:val="000D133F"/>
    <w:rsid w:val="000F77B0"/>
    <w:rsid w:val="000F780A"/>
    <w:rsid w:val="00110A4C"/>
    <w:rsid w:val="00115BF0"/>
    <w:rsid w:val="001170B2"/>
    <w:rsid w:val="00126BE9"/>
    <w:rsid w:val="001453E7"/>
    <w:rsid w:val="00155FE2"/>
    <w:rsid w:val="001616B1"/>
    <w:rsid w:val="00176EB4"/>
    <w:rsid w:val="001A51DC"/>
    <w:rsid w:val="001E5A6E"/>
    <w:rsid w:val="002019EC"/>
    <w:rsid w:val="0020491F"/>
    <w:rsid w:val="00205063"/>
    <w:rsid w:val="002107AF"/>
    <w:rsid w:val="00267E75"/>
    <w:rsid w:val="00292120"/>
    <w:rsid w:val="002B3E30"/>
    <w:rsid w:val="002E3F8D"/>
    <w:rsid w:val="00344979"/>
    <w:rsid w:val="00355CB1"/>
    <w:rsid w:val="00360C63"/>
    <w:rsid w:val="003A5480"/>
    <w:rsid w:val="003A5ACC"/>
    <w:rsid w:val="003B07AF"/>
    <w:rsid w:val="003C7993"/>
    <w:rsid w:val="003E2955"/>
    <w:rsid w:val="00435ADE"/>
    <w:rsid w:val="00455E67"/>
    <w:rsid w:val="004726B1"/>
    <w:rsid w:val="004872AD"/>
    <w:rsid w:val="00491D11"/>
    <w:rsid w:val="004C74C3"/>
    <w:rsid w:val="004E70E6"/>
    <w:rsid w:val="00501137"/>
    <w:rsid w:val="00534635"/>
    <w:rsid w:val="00543A52"/>
    <w:rsid w:val="00543F2E"/>
    <w:rsid w:val="005511DA"/>
    <w:rsid w:val="0056412B"/>
    <w:rsid w:val="0057316F"/>
    <w:rsid w:val="005832FE"/>
    <w:rsid w:val="00584EE8"/>
    <w:rsid w:val="00585AC0"/>
    <w:rsid w:val="00586F19"/>
    <w:rsid w:val="00594022"/>
    <w:rsid w:val="005A57C3"/>
    <w:rsid w:val="005B29C8"/>
    <w:rsid w:val="005B4149"/>
    <w:rsid w:val="005F3B0F"/>
    <w:rsid w:val="005F693B"/>
    <w:rsid w:val="00604D70"/>
    <w:rsid w:val="00610652"/>
    <w:rsid w:val="00624830"/>
    <w:rsid w:val="00653B2B"/>
    <w:rsid w:val="0068419C"/>
    <w:rsid w:val="0068573F"/>
    <w:rsid w:val="006C298B"/>
    <w:rsid w:val="006C4DDD"/>
    <w:rsid w:val="006D2B97"/>
    <w:rsid w:val="006E4357"/>
    <w:rsid w:val="00704CF6"/>
    <w:rsid w:val="007375A2"/>
    <w:rsid w:val="00741F69"/>
    <w:rsid w:val="00746A39"/>
    <w:rsid w:val="00794977"/>
    <w:rsid w:val="007B22AF"/>
    <w:rsid w:val="00801B58"/>
    <w:rsid w:val="0083188F"/>
    <w:rsid w:val="0083748F"/>
    <w:rsid w:val="00846EA9"/>
    <w:rsid w:val="00861C32"/>
    <w:rsid w:val="00873686"/>
    <w:rsid w:val="008C3B4C"/>
    <w:rsid w:val="008E70B5"/>
    <w:rsid w:val="008F31B5"/>
    <w:rsid w:val="00903DEB"/>
    <w:rsid w:val="0090644E"/>
    <w:rsid w:val="009074F6"/>
    <w:rsid w:val="00933EB0"/>
    <w:rsid w:val="00952C6D"/>
    <w:rsid w:val="00971F5E"/>
    <w:rsid w:val="009A60B5"/>
    <w:rsid w:val="009B24D1"/>
    <w:rsid w:val="009D1322"/>
    <w:rsid w:val="009D17C1"/>
    <w:rsid w:val="009E1021"/>
    <w:rsid w:val="00A15453"/>
    <w:rsid w:val="00A57F44"/>
    <w:rsid w:val="00A72ED8"/>
    <w:rsid w:val="00AB276A"/>
    <w:rsid w:val="00AF6BF9"/>
    <w:rsid w:val="00B00E1B"/>
    <w:rsid w:val="00B42333"/>
    <w:rsid w:val="00B86DE3"/>
    <w:rsid w:val="00B91743"/>
    <w:rsid w:val="00BA624B"/>
    <w:rsid w:val="00BE139A"/>
    <w:rsid w:val="00C041DD"/>
    <w:rsid w:val="00C264AE"/>
    <w:rsid w:val="00C449F7"/>
    <w:rsid w:val="00C6374A"/>
    <w:rsid w:val="00C703C4"/>
    <w:rsid w:val="00CE1B8D"/>
    <w:rsid w:val="00CE5BB6"/>
    <w:rsid w:val="00CF26CE"/>
    <w:rsid w:val="00D2068D"/>
    <w:rsid w:val="00D47937"/>
    <w:rsid w:val="00DC6154"/>
    <w:rsid w:val="00E20BBB"/>
    <w:rsid w:val="00E2444C"/>
    <w:rsid w:val="00E41817"/>
    <w:rsid w:val="00E50845"/>
    <w:rsid w:val="00E75791"/>
    <w:rsid w:val="00E860FB"/>
    <w:rsid w:val="00E873D0"/>
    <w:rsid w:val="00EA5E67"/>
    <w:rsid w:val="00EB5525"/>
    <w:rsid w:val="00EF0E71"/>
    <w:rsid w:val="00F167C6"/>
    <w:rsid w:val="00F21177"/>
    <w:rsid w:val="00F2262E"/>
    <w:rsid w:val="00F33DBC"/>
    <w:rsid w:val="00F3612F"/>
    <w:rsid w:val="00F40976"/>
    <w:rsid w:val="00F40DF7"/>
    <w:rsid w:val="00F46D7F"/>
    <w:rsid w:val="00F824FA"/>
    <w:rsid w:val="00FA56DB"/>
    <w:rsid w:val="00FC5231"/>
    <w:rsid w:val="00FD1FBC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12915"/>
  <w15:docId w15:val="{5542A97A-EB39-4AA5-B4B8-0458A361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3F"/>
    <w:pPr>
      <w:spacing w:after="80"/>
    </w:pPr>
    <w:rPr>
      <w:rFonts w:ascii="Segoe UI" w:hAnsi="Segoe UI"/>
    </w:rPr>
  </w:style>
  <w:style w:type="paragraph" w:styleId="Ttulo1">
    <w:name w:val="heading 1"/>
    <w:basedOn w:val="Normal"/>
    <w:next w:val="Normal"/>
    <w:link w:val="Ttulo1Char"/>
    <w:uiPriority w:val="9"/>
    <w:qFormat/>
    <w:rsid w:val="003E2955"/>
    <w:pPr>
      <w:pBdr>
        <w:bottom w:val="dotted" w:sz="4" w:space="1" w:color="auto"/>
      </w:pBdr>
      <w:spacing w:before="300" w:after="40"/>
      <w:jc w:val="left"/>
      <w:outlineLvl w:val="0"/>
    </w:pPr>
    <w:rPr>
      <w:color w:val="242852" w:themeColor="text2"/>
      <w:spacing w:val="5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0976"/>
    <w:pPr>
      <w:spacing w:before="360" w:after="200"/>
      <w:jc w:val="left"/>
      <w:outlineLvl w:val="1"/>
    </w:pPr>
    <w:rPr>
      <w:b/>
      <w:color w:val="000000" w:themeColor="text1"/>
      <w:spacing w:val="5"/>
      <w:sz w:val="26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2955"/>
    <w:pPr>
      <w:spacing w:after="0"/>
      <w:jc w:val="left"/>
      <w:outlineLvl w:val="2"/>
    </w:pPr>
    <w:rPr>
      <w:color w:val="000000" w:themeColor="text1"/>
      <w:spacing w:val="5"/>
      <w:sz w:val="22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B276A"/>
    <w:pPr>
      <w:spacing w:after="0"/>
      <w:jc w:val="left"/>
      <w:outlineLvl w:val="3"/>
    </w:pPr>
    <w:rPr>
      <w:color w:val="297FD5" w:themeColor="accent2"/>
      <w:spacing w:val="10"/>
      <w:szCs w:val="22"/>
      <w:u w:val="single" w:color="297FD5" w:themeColor="accen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322"/>
    <w:pPr>
      <w:spacing w:before="200" w:after="0"/>
      <w:jc w:val="left"/>
      <w:outlineLvl w:val="4"/>
    </w:pPr>
    <w:rPr>
      <w:smallCaps/>
      <w:color w:val="1E5E9F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322"/>
    <w:pPr>
      <w:spacing w:after="0"/>
      <w:jc w:val="left"/>
      <w:outlineLvl w:val="5"/>
    </w:pPr>
    <w:rPr>
      <w:smallCaps/>
      <w:color w:val="297FD5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322"/>
    <w:pPr>
      <w:spacing w:after="0"/>
      <w:jc w:val="left"/>
      <w:outlineLvl w:val="6"/>
    </w:pPr>
    <w:rPr>
      <w:b/>
      <w:smallCaps/>
      <w:color w:val="297FD5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322"/>
    <w:pPr>
      <w:spacing w:after="0"/>
      <w:jc w:val="left"/>
      <w:outlineLvl w:val="7"/>
    </w:pPr>
    <w:rPr>
      <w:b/>
      <w:i/>
      <w:smallCaps/>
      <w:color w:val="1E5E9F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322"/>
    <w:pPr>
      <w:spacing w:after="0"/>
      <w:jc w:val="left"/>
      <w:outlineLvl w:val="8"/>
    </w:pPr>
    <w:rPr>
      <w:b/>
      <w:i/>
      <w:smallCaps/>
      <w:color w:val="143E69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AC0"/>
  </w:style>
  <w:style w:type="paragraph" w:styleId="Rodap">
    <w:name w:val="footer"/>
    <w:basedOn w:val="Normal"/>
    <w:link w:val="RodapChar"/>
    <w:uiPriority w:val="99"/>
    <w:unhideWhenUsed/>
    <w:rsid w:val="0058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AC0"/>
  </w:style>
  <w:style w:type="paragraph" w:styleId="Textodebalo">
    <w:name w:val="Balloon Text"/>
    <w:basedOn w:val="Normal"/>
    <w:link w:val="TextodebaloChar"/>
    <w:uiPriority w:val="99"/>
    <w:semiHidden/>
    <w:unhideWhenUsed/>
    <w:rsid w:val="0058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AC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8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D132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2955"/>
    <w:rPr>
      <w:rFonts w:ascii="Segoe UI" w:hAnsi="Segoe UI"/>
      <w:color w:val="242852" w:themeColor="text2"/>
      <w:spacing w:val="5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40976"/>
    <w:rPr>
      <w:rFonts w:ascii="Segoe UI" w:hAnsi="Segoe UI"/>
      <w:b/>
      <w:color w:val="000000" w:themeColor="text1"/>
      <w:spacing w:val="5"/>
      <w:sz w:val="26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E2955"/>
    <w:rPr>
      <w:rFonts w:ascii="Segoe UI" w:hAnsi="Segoe UI"/>
      <w:color w:val="000000" w:themeColor="text1"/>
      <w:spacing w:val="5"/>
      <w:sz w:val="22"/>
      <w:szCs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AB276A"/>
    <w:rPr>
      <w:rFonts w:ascii="Segoe UI" w:hAnsi="Segoe UI"/>
      <w:color w:val="297FD5" w:themeColor="accent2"/>
      <w:spacing w:val="10"/>
      <w:szCs w:val="22"/>
      <w:u w:val="single" w:color="297FD5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322"/>
    <w:rPr>
      <w:smallCaps/>
      <w:color w:val="1E5E9F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322"/>
    <w:rPr>
      <w:smallCaps/>
      <w:color w:val="297FD5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322"/>
    <w:rPr>
      <w:b/>
      <w:smallCaps/>
      <w:color w:val="297FD5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322"/>
    <w:rPr>
      <w:b/>
      <w:i/>
      <w:smallCaps/>
      <w:color w:val="1E5E9F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322"/>
    <w:rPr>
      <w:b/>
      <w:i/>
      <w:smallCaps/>
      <w:color w:val="143E69" w:themeColor="accent2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9D1322"/>
    <w:pPr>
      <w:pBdr>
        <w:top w:val="single" w:sz="12" w:space="1" w:color="297FD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D1322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32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D1322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9D1322"/>
    <w:rPr>
      <w:b/>
      <w:color w:val="297FD5" w:themeColor="accent2"/>
    </w:rPr>
  </w:style>
  <w:style w:type="character" w:styleId="nfase">
    <w:name w:val="Emphasis"/>
    <w:uiPriority w:val="20"/>
    <w:qFormat/>
    <w:rsid w:val="009D1322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9D132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D1322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9D1322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322"/>
    <w:pPr>
      <w:pBdr>
        <w:top w:val="single" w:sz="8" w:space="10" w:color="1E5E9F" w:themeColor="accent2" w:themeShade="BF"/>
        <w:left w:val="single" w:sz="8" w:space="10" w:color="1E5E9F" w:themeColor="accent2" w:themeShade="BF"/>
        <w:bottom w:val="single" w:sz="8" w:space="10" w:color="1E5E9F" w:themeColor="accent2" w:themeShade="BF"/>
        <w:right w:val="single" w:sz="8" w:space="10" w:color="1E5E9F" w:themeColor="accent2" w:themeShade="BF"/>
      </w:pBdr>
      <w:shd w:val="clear" w:color="auto" w:fill="297FD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322"/>
    <w:rPr>
      <w:b/>
      <w:i/>
      <w:color w:val="FFFFFF" w:themeColor="background1"/>
      <w:shd w:val="clear" w:color="auto" w:fill="297FD5" w:themeFill="accent2"/>
    </w:rPr>
  </w:style>
  <w:style w:type="character" w:styleId="nfaseSutil">
    <w:name w:val="Subtle Emphasis"/>
    <w:uiPriority w:val="19"/>
    <w:qFormat/>
    <w:rsid w:val="009D1322"/>
    <w:rPr>
      <w:i/>
    </w:rPr>
  </w:style>
  <w:style w:type="character" w:styleId="nfaseIntensa">
    <w:name w:val="Intense Emphasis"/>
    <w:uiPriority w:val="21"/>
    <w:qFormat/>
    <w:rsid w:val="009D1322"/>
    <w:rPr>
      <w:b/>
      <w:i/>
      <w:color w:val="297FD5" w:themeColor="accent2"/>
      <w:spacing w:val="10"/>
    </w:rPr>
  </w:style>
  <w:style w:type="character" w:styleId="RefernciaSutil">
    <w:name w:val="Subtle Reference"/>
    <w:uiPriority w:val="31"/>
    <w:qFormat/>
    <w:rsid w:val="009D1322"/>
    <w:rPr>
      <w:b/>
    </w:rPr>
  </w:style>
  <w:style w:type="character" w:styleId="RefernciaIntensa">
    <w:name w:val="Intense Reference"/>
    <w:uiPriority w:val="32"/>
    <w:qFormat/>
    <w:rsid w:val="009D1322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D13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1322"/>
    <w:pPr>
      <w:outlineLvl w:val="9"/>
    </w:pPr>
    <w:rPr>
      <w:lang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D1322"/>
    <w:rPr>
      <w:b/>
      <w:bCs/>
      <w:caps/>
      <w:sz w:val="16"/>
      <w:szCs w:val="18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D1322"/>
  </w:style>
  <w:style w:type="paragraph" w:styleId="Corpodetexto">
    <w:name w:val="Body Text"/>
    <w:basedOn w:val="Normal"/>
    <w:link w:val="CorpodetextoChar"/>
    <w:rsid w:val="006D2B97"/>
    <w:pPr>
      <w:tabs>
        <w:tab w:val="left" w:pos="567"/>
      </w:tabs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character" w:customStyle="1" w:styleId="CorpodetextoChar">
    <w:name w:val="Corpo de texto Char"/>
    <w:basedOn w:val="Fontepargpadro"/>
    <w:link w:val="Corpodetexto"/>
    <w:rsid w:val="006D2B97"/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E2444C"/>
    <w:pPr>
      <w:spacing w:after="100"/>
    </w:pPr>
  </w:style>
  <w:style w:type="character" w:styleId="Hyperlink">
    <w:name w:val="Hyperlink"/>
    <w:basedOn w:val="Fontepargpadro"/>
    <w:uiPriority w:val="99"/>
    <w:unhideWhenUsed/>
    <w:rsid w:val="00E2444C"/>
    <w:rPr>
      <w:color w:val="9454C3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2444C"/>
    <w:pPr>
      <w:spacing w:after="100"/>
      <w:ind w:left="200"/>
    </w:pPr>
  </w:style>
  <w:style w:type="character" w:styleId="HiperlinkVisitado">
    <w:name w:val="FollowedHyperlink"/>
    <w:basedOn w:val="Fontepargpadro"/>
    <w:uiPriority w:val="99"/>
    <w:semiHidden/>
    <w:unhideWhenUsed/>
    <w:rsid w:val="005B29C8"/>
    <w:rPr>
      <w:color w:val="3EBBF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374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748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748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4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48F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FC5231"/>
    <w:rPr>
      <w:color w:val="808080"/>
    </w:rPr>
  </w:style>
  <w:style w:type="table" w:styleId="SombreamentoClaro-nfase4">
    <w:name w:val="Light Shading Accent 4"/>
    <w:basedOn w:val="Tabelanormal"/>
    <w:uiPriority w:val="60"/>
    <w:rsid w:val="00CE1B8D"/>
    <w:pPr>
      <w:spacing w:after="0" w:line="240" w:lineRule="auto"/>
    </w:pPr>
    <w:rPr>
      <w:color w:val="374C80" w:themeColor="accent4" w:themeShade="BF"/>
    </w:rPr>
    <w:tblPr>
      <w:tblStyleRowBandSize w:val="1"/>
      <w:tblStyleColBandSize w:val="1"/>
      <w:tblBorders>
        <w:top w:val="single" w:sz="8" w:space="0" w:color="4A66AC" w:themeColor="accent4"/>
        <w:bottom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</w:style>
  <w:style w:type="table" w:styleId="SombreamentoClaro">
    <w:name w:val="Light Shading"/>
    <w:basedOn w:val="Tabelanormal"/>
    <w:uiPriority w:val="60"/>
    <w:rsid w:val="00CE1B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6">
    <w:name w:val="Light Shading Accent 6"/>
    <w:basedOn w:val="Tabelanormal"/>
    <w:uiPriority w:val="60"/>
    <w:rsid w:val="003E2955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GradeClara-nfase6">
    <w:name w:val="Light Grid Accent 6"/>
    <w:basedOn w:val="Tabelanormal"/>
    <w:uiPriority w:val="62"/>
    <w:rsid w:val="003E2955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F40976"/>
    <w:pPr>
      <w:spacing w:after="100"/>
      <w:ind w:left="400"/>
    </w:pPr>
  </w:style>
  <w:style w:type="table" w:styleId="TabelaSimples4">
    <w:name w:val="Plain Table 4"/>
    <w:basedOn w:val="Tabelanormal"/>
    <w:uiPriority w:val="44"/>
    <w:rsid w:val="00EF0E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">
    <w:name w:val="Mention"/>
    <w:basedOn w:val="Fontepargpadro"/>
    <w:uiPriority w:val="99"/>
    <w:semiHidden/>
    <w:unhideWhenUsed/>
    <w:rsid w:val="00EF0E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r\OneDrive\Documentos\Alexandre\Valid\projetos\Modelos\Documenta&#231;&#227;o%20de%20Projeto%20v3.0.dotx" TargetMode="External"/></Relationships>
</file>

<file path=word/theme/theme1.xml><?xml version="1.0" encoding="utf-8"?>
<a:theme xmlns:a="http://schemas.openxmlformats.org/drawingml/2006/main" name="Tema do Offic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DDDD-026A-4EC6-9028-E4D5DFC6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Projeto v3.0.dotx</Template>
  <TotalTime>2</TotalTime>
  <Pages>9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Rozante</dc:creator>
  <cp:lastModifiedBy>Alexandre</cp:lastModifiedBy>
  <cp:revision>1</cp:revision>
  <dcterms:created xsi:type="dcterms:W3CDTF">2022-06-15T02:15:00Z</dcterms:created>
  <dcterms:modified xsi:type="dcterms:W3CDTF">2022-06-15T02:17:00Z</dcterms:modified>
</cp:coreProperties>
</file>